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634" w:type="dxa"/>
        <w:tblInd w:w="-286" w:type="dxa"/>
        <w:tblLayout w:type="fixed"/>
        <w:tblCellMar>
          <w:left w:w="144" w:type="dxa"/>
          <w:bottom w:w="360" w:type="dxa"/>
          <w:right w:w="144" w:type="dxa"/>
        </w:tblCellMar>
        <w:tblLook w:val="04A0" w:firstRow="1" w:lastRow="0" w:firstColumn="1" w:lastColumn="0" w:noHBand="0" w:noVBand="1"/>
        <w:tblDescription w:val="Curriculum"/>
      </w:tblPr>
      <w:tblGrid>
        <w:gridCol w:w="1987"/>
        <w:gridCol w:w="8647"/>
      </w:tblGrid>
      <w:tr w:rsidR="006955E7" w:rsidRPr="00717EEE" w14:paraId="5EB0B0FF" w14:textId="77777777" w:rsidTr="00847802">
        <w:trPr>
          <w:trHeight w:val="895"/>
        </w:trPr>
        <w:tc>
          <w:tcPr>
            <w:tcW w:w="1987" w:type="dxa"/>
          </w:tcPr>
          <w:p w14:paraId="46CB4238" w14:textId="77777777" w:rsidR="00A57315" w:rsidRPr="00672564" w:rsidRDefault="00A57315">
            <w:pPr>
              <w:spacing w:line="240" w:lineRule="auto"/>
              <w:rPr>
                <w:noProof/>
                <w:lang w:val="en-GB"/>
              </w:rPr>
            </w:pPr>
          </w:p>
        </w:tc>
        <w:tc>
          <w:tcPr>
            <w:tcW w:w="8647" w:type="dxa"/>
            <w:tcMar>
              <w:bottom w:w="576" w:type="dxa"/>
            </w:tcMar>
          </w:tcPr>
          <w:p w14:paraId="7EB8399B" w14:textId="132FECAC" w:rsidR="00A57315" w:rsidRPr="00D66274" w:rsidRDefault="00E97D35">
            <w:pPr>
              <w:pStyle w:val="Nome"/>
              <w:rPr>
                <w:noProof/>
                <w:lang w:val="it-IT"/>
              </w:rPr>
            </w:pPr>
            <w:sdt>
              <w:sdtPr>
                <w:rPr>
                  <w:noProof/>
                  <w:lang w:val="it-IT"/>
                </w:rPr>
                <w:alias w:val="Nome"/>
                <w:tag w:val=""/>
                <w:id w:val="1197042864"/>
                <w:placeholder>
                  <w:docPart w:val="1D95F02714174B7596BED156FA2B72FD"/>
                </w:placeholder>
                <w:dataBinding w:prefixMappings="xmlns:ns0='http://purl.org/dc/elements/1.1/' xmlns:ns1='http://schemas.openxmlformats.org/package/2006/metadata/core-properties' " w:xpath="/ns1:coreProperties[1]/ns0:creator[1]" w:storeItemID="{6C3C8BC8-F283-45AE-878A-BAB7291924A1}"/>
                <w:text/>
              </w:sdtPr>
              <w:sdtEndPr/>
              <w:sdtContent>
                <w:r w:rsidR="00D057D4" w:rsidRPr="00D66274">
                  <w:rPr>
                    <w:noProof/>
                    <w:lang w:val="it-IT"/>
                  </w:rPr>
                  <w:t>Antonio Ken Iannillo</w:t>
                </w:r>
              </w:sdtContent>
            </w:sdt>
          </w:p>
          <w:p w14:paraId="5B7F9FB4" w14:textId="170323E4" w:rsidR="00A57315" w:rsidRPr="00847802" w:rsidRDefault="00BE1B0B" w:rsidP="00847802">
            <w:pPr>
              <w:pStyle w:val="NoSpacing"/>
              <w:rPr>
                <w:noProof/>
                <w:lang w:val="it-IT"/>
              </w:rPr>
            </w:pPr>
            <w:r w:rsidRPr="00D66274">
              <w:rPr>
                <w:noProof/>
                <w:lang w:val="it-IT"/>
              </w:rPr>
              <w:t>PhD</w:t>
            </w:r>
          </w:p>
        </w:tc>
      </w:tr>
      <w:tr w:rsidR="006955E7" w:rsidRPr="00672564" w14:paraId="565A8440" w14:textId="77777777" w:rsidTr="00847802">
        <w:trPr>
          <w:cantSplit/>
          <w:trHeight w:val="808"/>
        </w:trPr>
        <w:tc>
          <w:tcPr>
            <w:tcW w:w="1987" w:type="dxa"/>
          </w:tcPr>
          <w:p w14:paraId="3B82FCE1" w14:textId="77777777" w:rsidR="00A57315" w:rsidRPr="00672564" w:rsidRDefault="00D057D4">
            <w:pPr>
              <w:pStyle w:val="Heading1"/>
              <w:rPr>
                <w:noProof/>
                <w:lang w:val="en-GB"/>
              </w:rPr>
            </w:pPr>
            <w:r w:rsidRPr="00672564">
              <w:rPr>
                <w:rFonts w:ascii="Arial" w:hAnsi="Arial"/>
                <w:noProof/>
                <w:color w:val="7C9E0E"/>
                <w:lang w:val="en-GB"/>
              </w:rPr>
              <w:t>INFO</w:t>
            </w:r>
          </w:p>
        </w:tc>
        <w:tc>
          <w:tcPr>
            <w:tcW w:w="8647" w:type="dxa"/>
          </w:tcPr>
          <w:p w14:paraId="56DC23E9" w14:textId="3C8FF91D" w:rsidR="00063F28" w:rsidRPr="00672564" w:rsidRDefault="00D057D4" w:rsidP="00847802">
            <w:pPr>
              <w:spacing w:after="0"/>
              <w:rPr>
                <w:noProof/>
                <w:lang w:val="en-GB"/>
              </w:rPr>
            </w:pPr>
            <w:r w:rsidRPr="00672564">
              <w:rPr>
                <w:i/>
                <w:noProof/>
                <w:lang w:val="en-GB"/>
              </w:rPr>
              <w:t>date of birth:</w:t>
            </w:r>
            <w:r w:rsidRPr="00672564">
              <w:rPr>
                <w:noProof/>
                <w:lang w:val="en-GB"/>
              </w:rPr>
              <w:t xml:space="preserve"> February 14, 1990</w:t>
            </w:r>
            <w:r w:rsidRPr="00672564">
              <w:rPr>
                <w:noProof/>
                <w:lang w:val="en-GB"/>
              </w:rPr>
              <w:br/>
            </w:r>
            <w:r w:rsidRPr="00672564">
              <w:rPr>
                <w:i/>
                <w:noProof/>
                <w:lang w:val="en-GB"/>
              </w:rPr>
              <w:t>nationality:</w:t>
            </w:r>
            <w:r w:rsidRPr="00672564">
              <w:rPr>
                <w:noProof/>
                <w:lang w:val="en-GB"/>
              </w:rPr>
              <w:t xml:space="preserve"> Italian/British</w:t>
            </w:r>
            <w:r w:rsidRPr="00672564">
              <w:rPr>
                <w:noProof/>
                <w:lang w:val="en-GB"/>
              </w:rPr>
              <w:br/>
            </w:r>
            <w:r w:rsidRPr="00672564">
              <w:rPr>
                <w:i/>
                <w:noProof/>
                <w:lang w:val="en-GB"/>
              </w:rPr>
              <w:t>address:</w:t>
            </w:r>
            <w:r w:rsidRPr="00672564">
              <w:rPr>
                <w:noProof/>
                <w:lang w:val="en-GB"/>
              </w:rPr>
              <w:t xml:space="preserve"> </w:t>
            </w:r>
            <w:r w:rsidR="006D5618" w:rsidRPr="006D5618">
              <w:rPr>
                <w:noProof/>
                <w:lang w:val="en-GB"/>
              </w:rPr>
              <w:t>Via Cerre</w:t>
            </w:r>
            <w:r w:rsidR="000B12B6">
              <w:rPr>
                <w:noProof/>
                <w:lang w:val="en-GB"/>
              </w:rPr>
              <w:t>to, 1A</w:t>
            </w:r>
            <w:r w:rsidR="006B4D4D">
              <w:rPr>
                <w:noProof/>
                <w:lang w:val="en-GB"/>
              </w:rPr>
              <w:t xml:space="preserve"> (Kingsland) </w:t>
            </w:r>
            <w:r w:rsidR="000B12B6">
              <w:rPr>
                <w:noProof/>
                <w:lang w:val="en-GB"/>
              </w:rPr>
              <w:t xml:space="preserve"> </w:t>
            </w:r>
            <w:r w:rsidRPr="00672564">
              <w:rPr>
                <w:noProof/>
                <w:lang w:val="en-GB"/>
              </w:rPr>
              <w:t xml:space="preserve">– </w:t>
            </w:r>
            <w:r w:rsidR="000B12B6" w:rsidRPr="006D5618">
              <w:rPr>
                <w:noProof/>
                <w:lang w:val="en-GB"/>
              </w:rPr>
              <w:t xml:space="preserve">Montemiletto </w:t>
            </w:r>
            <w:r w:rsidR="000B12B6">
              <w:rPr>
                <w:noProof/>
                <w:lang w:val="en-GB"/>
              </w:rPr>
              <w:t>(</w:t>
            </w:r>
            <w:r w:rsidR="000B12B6" w:rsidRPr="006D5618">
              <w:rPr>
                <w:noProof/>
                <w:lang w:val="en-GB"/>
              </w:rPr>
              <w:t>AV</w:t>
            </w:r>
            <w:r w:rsidR="000B12B6">
              <w:rPr>
                <w:noProof/>
                <w:lang w:val="en-GB"/>
              </w:rPr>
              <w:t>)</w:t>
            </w:r>
            <w:r w:rsidR="000B12B6" w:rsidRPr="00672564">
              <w:rPr>
                <w:noProof/>
                <w:lang w:val="en-GB"/>
              </w:rPr>
              <w:t xml:space="preserve"> </w:t>
            </w:r>
            <w:r w:rsidRPr="00672564">
              <w:rPr>
                <w:noProof/>
                <w:lang w:val="en-GB"/>
              </w:rPr>
              <w:t xml:space="preserve">– </w:t>
            </w:r>
            <w:r w:rsidR="000B12B6" w:rsidRPr="006D5618">
              <w:rPr>
                <w:noProof/>
                <w:lang w:val="en-GB"/>
              </w:rPr>
              <w:t>83038</w:t>
            </w:r>
            <w:r w:rsidR="000B12B6">
              <w:rPr>
                <w:noProof/>
                <w:lang w:val="en-GB"/>
              </w:rPr>
              <w:t xml:space="preserve"> </w:t>
            </w:r>
            <w:r w:rsidRPr="00672564">
              <w:rPr>
                <w:noProof/>
                <w:lang w:val="en-GB"/>
              </w:rPr>
              <w:t>– Italy</w:t>
            </w:r>
            <w:r w:rsidRPr="00672564">
              <w:rPr>
                <w:rFonts w:ascii="MingLiU" w:eastAsia="MingLiU" w:hAnsi="MingLiU" w:cs="MingLiU"/>
                <w:noProof/>
                <w:lang w:val="en-GB"/>
              </w:rPr>
              <w:br/>
            </w:r>
            <w:r w:rsidRPr="00672564">
              <w:rPr>
                <w:i/>
                <w:noProof/>
                <w:lang w:val="en-GB"/>
              </w:rPr>
              <w:t xml:space="preserve">mail: </w:t>
            </w:r>
            <w:hyperlink r:id="rId8" w:history="1">
              <w:r w:rsidRPr="00672564">
                <w:rPr>
                  <w:rStyle w:val="Hyperlink"/>
                  <w:noProof/>
                  <w:lang w:val="en-GB"/>
                </w:rPr>
                <w:t>ak.iannillo@gmail.com</w:t>
              </w:r>
            </w:hyperlink>
            <w:r w:rsidR="000B12B6">
              <w:rPr>
                <w:noProof/>
                <w:lang w:val="en-GB"/>
              </w:rPr>
              <w:t xml:space="preserve"> </w:t>
            </w:r>
            <w:r w:rsidRPr="00672564">
              <w:rPr>
                <w:noProof/>
                <w:lang w:val="en-GB"/>
              </w:rPr>
              <w:br/>
            </w:r>
            <w:r w:rsidRPr="00672564">
              <w:rPr>
                <w:i/>
                <w:noProof/>
                <w:lang w:val="en-GB"/>
              </w:rPr>
              <w:t>skype:</w:t>
            </w:r>
            <w:r w:rsidRPr="00672564">
              <w:rPr>
                <w:noProof/>
                <w:lang w:val="en-GB"/>
              </w:rPr>
              <w:t xml:space="preserve"> ak.iannillo</w:t>
            </w:r>
            <w:r w:rsidR="00A61A8A">
              <w:rPr>
                <w:noProof/>
                <w:lang w:val="en-GB"/>
              </w:rPr>
              <w:br/>
              <w:t xml:space="preserve">website: </w:t>
            </w:r>
            <w:hyperlink r:id="rId9" w:history="1">
              <w:r w:rsidR="00A61A8A" w:rsidRPr="00A61A8A">
                <w:rPr>
                  <w:rStyle w:val="Hyperlink"/>
                  <w:noProof/>
                  <w:lang w:val="en-GB"/>
                </w:rPr>
                <w:t>akiannillo.github.io</w:t>
              </w:r>
            </w:hyperlink>
            <w:r w:rsidRPr="00672564">
              <w:rPr>
                <w:noProof/>
                <w:lang w:val="en-GB"/>
              </w:rPr>
              <w:br/>
            </w:r>
            <w:r w:rsidRPr="00672564">
              <w:rPr>
                <w:i/>
                <w:noProof/>
                <w:lang w:val="en-GB"/>
              </w:rPr>
              <w:t>mobile:</w:t>
            </w:r>
            <w:r w:rsidRPr="00672564">
              <w:rPr>
                <w:noProof/>
                <w:lang w:val="en-GB"/>
              </w:rPr>
              <w:t xml:space="preserve"> +39 328 47 45 994</w:t>
            </w:r>
          </w:p>
        </w:tc>
      </w:tr>
      <w:tr w:rsidR="002C789D" w:rsidRPr="00672564" w14:paraId="408B70F8" w14:textId="77777777" w:rsidTr="002C789D">
        <w:tc>
          <w:tcPr>
            <w:tcW w:w="1985" w:type="dxa"/>
          </w:tcPr>
          <w:p w14:paraId="3A873F03" w14:textId="77777777" w:rsidR="002C789D" w:rsidRPr="00672564" w:rsidRDefault="002C789D" w:rsidP="000D63F4">
            <w:pPr>
              <w:pStyle w:val="Heading1"/>
              <w:rPr>
                <w:noProof/>
                <w:lang w:val="en-GB"/>
              </w:rPr>
            </w:pPr>
            <w:r w:rsidRPr="00672564">
              <w:rPr>
                <w:rFonts w:ascii="Arial" w:hAnsi="Arial"/>
                <w:noProof/>
                <w:color w:val="7C9E0E"/>
                <w:lang w:val="en-GB"/>
              </w:rPr>
              <w:t>EXPERIENCE</w:t>
            </w:r>
          </w:p>
        </w:tc>
        <w:tc>
          <w:tcPr>
            <w:tcW w:w="8647" w:type="dxa"/>
          </w:tcPr>
          <w:sdt>
            <w:sdtPr>
              <w:rPr>
                <w:b/>
                <w:bCs/>
                <w:caps w:val="0"/>
                <w:noProof/>
                <w:color w:val="595959" w:themeColor="text1" w:themeTint="A6"/>
                <w:kern w:val="0"/>
                <w:lang w:val="en-GB"/>
              </w:rPr>
              <w:id w:val="1436861535"/>
            </w:sdtPr>
            <w:sdtEndPr>
              <w:rPr>
                <w:b w:val="0"/>
                <w:bCs w:val="0"/>
              </w:rPr>
            </w:sdtEndPr>
            <w:sdtContent>
              <w:sdt>
                <w:sdtPr>
                  <w:rPr>
                    <w:b/>
                    <w:bCs/>
                    <w:caps w:val="0"/>
                    <w:noProof/>
                    <w:color w:val="595959" w:themeColor="text1" w:themeTint="A6"/>
                    <w:kern w:val="0"/>
                    <w:lang w:val="en-GB"/>
                  </w:rPr>
                  <w:id w:val="221802691"/>
                </w:sdtPr>
                <w:sdtEndPr>
                  <w:rPr>
                    <w:b w:val="0"/>
                    <w:bCs w:val="0"/>
                  </w:rPr>
                </w:sdtEndPr>
                <w:sdtContent>
                  <w:p w14:paraId="7EF165A7" w14:textId="1BF05357" w:rsidR="0000216B" w:rsidRPr="0000216B" w:rsidRDefault="0000216B" w:rsidP="0000216B">
                    <w:pPr>
                      <w:pStyle w:val="Heading2"/>
                      <w:rPr>
                        <w:noProof/>
                        <w:color w:val="auto"/>
                        <w:sz w:val="22"/>
                        <w:szCs w:val="22"/>
                        <w:lang w:val="it-IT"/>
                      </w:rPr>
                    </w:pPr>
                    <w:r w:rsidRPr="0000216B">
                      <w:rPr>
                        <w:rStyle w:val="Strong"/>
                        <w:noProof/>
                        <w:lang w:val="it-IT"/>
                      </w:rPr>
                      <w:t>RESEARCH</w:t>
                    </w:r>
                    <w:r>
                      <w:rPr>
                        <w:rStyle w:val="Strong"/>
                        <w:noProof/>
                        <w:lang w:val="it-IT"/>
                      </w:rPr>
                      <w:t xml:space="preserve"> FELLOW</w:t>
                    </w:r>
                    <w:r w:rsidRPr="0000216B">
                      <w:rPr>
                        <w:noProof/>
                        <w:lang w:val="it-IT"/>
                      </w:rPr>
                      <w:t xml:space="preserve"> </w:t>
                    </w:r>
                    <w:r w:rsidRPr="0000216B">
                      <w:rPr>
                        <w:noProof/>
                        <w:lang w:val="it-IT"/>
                      </w:rPr>
                      <w:t>UNIVERSITA’ DEGLI STUDI DI NAPOLI FEDERICO II</w:t>
                    </w:r>
                  </w:p>
                  <w:p w14:paraId="0E22F959" w14:textId="4B80BEEE" w:rsidR="0000216B" w:rsidRDefault="0000216B" w:rsidP="00847802">
                    <w:pPr>
                      <w:pStyle w:val="Heading3"/>
                      <w:spacing w:after="0"/>
                      <w:rPr>
                        <w:noProof/>
                        <w:lang w:val="en-GB"/>
                      </w:rPr>
                    </w:pPr>
                    <w:r>
                      <w:rPr>
                        <w:noProof/>
                        <w:lang w:val="en-GB"/>
                      </w:rPr>
                      <w:t>MAY 2018</w:t>
                    </w:r>
                    <w:r w:rsidRPr="00672564">
                      <w:rPr>
                        <w:noProof/>
                        <w:lang w:val="en-GB"/>
                      </w:rPr>
                      <w:t xml:space="preserve"> – </w:t>
                    </w:r>
                    <w:r>
                      <w:rPr>
                        <w:noProof/>
                        <w:lang w:val="en-GB"/>
                      </w:rPr>
                      <w:t>CURRENT</w:t>
                    </w:r>
                  </w:p>
                  <w:p w14:paraId="45D7A1D2" w14:textId="76CB806B" w:rsidR="0000216B" w:rsidRDefault="0000216B" w:rsidP="0000216B">
                    <w:r>
                      <w:rPr>
                        <w:i/>
                        <w:noProof/>
                        <w:lang w:val="en-GB"/>
                      </w:rPr>
                      <w:t xml:space="preserve">Personal </w:t>
                    </w:r>
                    <w:r>
                      <w:rPr>
                        <w:i/>
                        <w:noProof/>
                        <w:lang w:val="en-GB"/>
                      </w:rPr>
                      <w:t>Project</w:t>
                    </w:r>
                    <w:r w:rsidRPr="0000216B">
                      <w:t>: Automatically Feature Extraction and Analysis of Faulty Code</w:t>
                    </w:r>
                    <w:r>
                      <w:rPr>
                        <w:noProof/>
                      </w:rPr>
                      <w:br/>
                    </w:r>
                    <w:r>
                      <w:rPr>
                        <w:i/>
                        <w:noProof/>
                      </w:rPr>
                      <w:t>Description</w:t>
                    </w:r>
                    <w:r w:rsidRPr="0000216B">
                      <w:t>: Software faults are code imperfections that may lead to the system's eventually failing. A deep understanding of the code developers insert specific software faults into will help several tasks such as bug prevention, bug detection, and software fault injection</w:t>
                    </w:r>
                    <w:r w:rsidR="00847802">
                      <w:t>.</w:t>
                    </w:r>
                  </w:p>
                  <w:p w14:paraId="3DE15971" w14:textId="6DFDD5DD" w:rsidR="00847802" w:rsidRPr="00847802" w:rsidRDefault="00847802" w:rsidP="00847802">
                    <w:pPr>
                      <w:spacing w:line="240" w:lineRule="auto"/>
                      <w:rPr>
                        <w:noProof/>
                        <w:lang w:val="en-GB"/>
                      </w:rPr>
                    </w:pPr>
                    <w:r>
                      <w:rPr>
                        <w:i/>
                        <w:noProof/>
                        <w:lang w:val="en-GB"/>
                      </w:rPr>
                      <w:t>Project:</w:t>
                    </w:r>
                    <w:r>
                      <w:rPr>
                        <w:noProof/>
                        <w:lang w:val="en-GB"/>
                      </w:rPr>
                      <w:t xml:space="preserve"> Fuzz Testing on Android OS</w:t>
                    </w:r>
                    <w:r>
                      <w:rPr>
                        <w:noProof/>
                        <w:lang w:val="en-GB"/>
                      </w:rPr>
                      <w:br/>
                    </w:r>
                    <w:r w:rsidRPr="00277391">
                      <w:rPr>
                        <w:i/>
                        <w:noProof/>
                        <w:lang w:val="en-GB"/>
                      </w:rPr>
                      <w:t>Personal Contribution</w:t>
                    </w:r>
                    <w:r>
                      <w:rPr>
                        <w:noProof/>
                        <w:lang w:val="en-GB"/>
                      </w:rPr>
                      <w:t xml:space="preserve">: Study and research </w:t>
                    </w:r>
                    <w:r w:rsidRPr="00063F28">
                      <w:rPr>
                        <w:noProof/>
                        <w:lang w:val="en-GB"/>
                      </w:rPr>
                      <w:t>on important challenges for the robustness (security and d</w:t>
                    </w:r>
                    <w:r>
                      <w:rPr>
                        <w:noProof/>
                        <w:lang w:val="en-GB"/>
                      </w:rPr>
                      <w:t>ependability) of the Android OS. Study and research on evolutionary algorithms and search strategies. Design and development of a smart testing tool on Android.</w:t>
                    </w:r>
                  </w:p>
                  <w:p w14:paraId="3F0BA4B5" w14:textId="7EA988D1" w:rsidR="002C789D" w:rsidRPr="00D66274" w:rsidRDefault="002C789D" w:rsidP="002C789D">
                    <w:pPr>
                      <w:pStyle w:val="Heading2"/>
                      <w:rPr>
                        <w:noProof/>
                        <w:color w:val="auto"/>
                        <w:sz w:val="22"/>
                        <w:szCs w:val="22"/>
                      </w:rPr>
                    </w:pPr>
                    <w:r w:rsidRPr="00D66274">
                      <w:rPr>
                        <w:rStyle w:val="Strong"/>
                        <w:noProof/>
                      </w:rPr>
                      <w:t xml:space="preserve">RESEARCH </w:t>
                    </w:r>
                    <w:r>
                      <w:rPr>
                        <w:rStyle w:val="Strong"/>
                        <w:noProof/>
                      </w:rPr>
                      <w:t>CONSULTANT</w:t>
                    </w:r>
                    <w:r w:rsidRPr="00D66274">
                      <w:rPr>
                        <w:noProof/>
                      </w:rPr>
                      <w:t xml:space="preserve"> </w:t>
                    </w:r>
                    <w:r>
                      <w:rPr>
                        <w:noProof/>
                      </w:rPr>
                      <w:t>critiware s.r.l</w:t>
                    </w:r>
                  </w:p>
                  <w:p w14:paraId="3CBA8E31" w14:textId="7F4D58B1" w:rsidR="002C789D" w:rsidRPr="00672564" w:rsidRDefault="002C789D" w:rsidP="002C789D">
                    <w:pPr>
                      <w:pStyle w:val="Heading3"/>
                      <w:rPr>
                        <w:noProof/>
                        <w:lang w:val="en-GB"/>
                      </w:rPr>
                    </w:pPr>
                    <w:r>
                      <w:rPr>
                        <w:noProof/>
                        <w:lang w:val="en-GB"/>
                      </w:rPr>
                      <w:t>NOVEMBER 2017</w:t>
                    </w:r>
                    <w:r w:rsidRPr="00672564">
                      <w:rPr>
                        <w:noProof/>
                        <w:lang w:val="en-GB"/>
                      </w:rPr>
                      <w:t xml:space="preserve"> – </w:t>
                    </w:r>
                    <w:r w:rsidR="0000216B">
                      <w:rPr>
                        <w:noProof/>
                        <w:lang w:val="en-GB"/>
                      </w:rPr>
                      <w:t>APRIL 2018</w:t>
                    </w:r>
                    <w:r w:rsidRPr="00672564">
                      <w:rPr>
                        <w:noProof/>
                        <w:lang w:val="en-GB"/>
                      </w:rPr>
                      <w:t xml:space="preserve"> </w:t>
                    </w:r>
                  </w:p>
                  <w:p w14:paraId="6035CF5A" w14:textId="34748D00" w:rsidR="006E3CA9" w:rsidRPr="006E3CA9" w:rsidRDefault="006E3CA9" w:rsidP="002C789D">
                    <w:pPr>
                      <w:spacing w:line="240" w:lineRule="auto"/>
                      <w:rPr>
                        <w:noProof/>
                        <w:lang w:val="en-GB"/>
                      </w:rPr>
                    </w:pPr>
                    <w:r>
                      <w:rPr>
                        <w:i/>
                        <w:noProof/>
                        <w:lang w:val="en-GB"/>
                      </w:rPr>
                      <w:t>Project:</w:t>
                    </w:r>
                    <w:r>
                      <w:rPr>
                        <w:noProof/>
                        <w:lang w:val="en-GB"/>
                      </w:rPr>
                      <w:t xml:space="preserve"> Python Fault Injection</w:t>
                    </w:r>
                    <w:r>
                      <w:rPr>
                        <w:noProof/>
                        <w:lang w:val="en-GB"/>
                      </w:rPr>
                      <w:br/>
                    </w:r>
                    <w:r>
                      <w:rPr>
                        <w:i/>
                        <w:noProof/>
                        <w:lang w:val="en-GB"/>
                      </w:rPr>
                      <w:t>Partner:</w:t>
                    </w:r>
                    <w:r>
                      <w:rPr>
                        <w:noProof/>
                        <w:lang w:val="en-GB"/>
                      </w:rPr>
                      <w:t xml:space="preserve"> Huawei Technologies Co. Lts.</w:t>
                    </w:r>
                    <w:r>
                      <w:rPr>
                        <w:noProof/>
                        <w:lang w:val="en-GB"/>
                      </w:rPr>
                      <w:br/>
                    </w:r>
                    <w:r>
                      <w:rPr>
                        <w:i/>
                        <w:noProof/>
                        <w:lang w:val="en-GB"/>
                      </w:rPr>
                      <w:t xml:space="preserve">Personal Contribution: </w:t>
                    </w:r>
                    <w:r>
                      <w:rPr>
                        <w:noProof/>
                        <w:lang w:val="en-GB"/>
                      </w:rPr>
                      <w:t>Study and research on Python parsing technologies and programming language theory. Design and implementation of a DSL framework for code changes in Python code.</w:t>
                    </w:r>
                  </w:p>
                  <w:p w14:paraId="718938B1" w14:textId="6D429595" w:rsidR="002C789D" w:rsidRPr="00D66274" w:rsidRDefault="002C789D" w:rsidP="000D63F4">
                    <w:pPr>
                      <w:pStyle w:val="Heading2"/>
                      <w:rPr>
                        <w:noProof/>
                        <w:color w:val="auto"/>
                        <w:sz w:val="22"/>
                        <w:szCs w:val="22"/>
                      </w:rPr>
                    </w:pPr>
                    <w:r w:rsidRPr="00D66274">
                      <w:rPr>
                        <w:rStyle w:val="Strong"/>
                        <w:noProof/>
                      </w:rPr>
                      <w:t>RESEARCH ASSISTANT</w:t>
                    </w:r>
                    <w:r w:rsidRPr="00D66274">
                      <w:rPr>
                        <w:noProof/>
                      </w:rPr>
                      <w:t xml:space="preserve"> NORTHEASTERN UNIVeRsity, BOSTON, US</w:t>
                    </w:r>
                  </w:p>
                  <w:p w14:paraId="3850E001" w14:textId="77777777" w:rsidR="002C789D" w:rsidRPr="00672564" w:rsidRDefault="002C789D" w:rsidP="000D63F4">
                    <w:pPr>
                      <w:pStyle w:val="Heading3"/>
                      <w:rPr>
                        <w:noProof/>
                        <w:lang w:val="en-GB"/>
                      </w:rPr>
                    </w:pPr>
                    <w:r>
                      <w:rPr>
                        <w:noProof/>
                        <w:lang w:val="en-GB"/>
                      </w:rPr>
                      <w:t>SEPTEMBER 2016</w:t>
                    </w:r>
                    <w:r w:rsidRPr="00672564">
                      <w:rPr>
                        <w:noProof/>
                        <w:lang w:val="en-GB"/>
                      </w:rPr>
                      <w:t xml:space="preserve"> – </w:t>
                    </w:r>
                    <w:r>
                      <w:rPr>
                        <w:noProof/>
                        <w:lang w:val="en-GB"/>
                      </w:rPr>
                      <w:t>APRIL 2017</w:t>
                    </w:r>
                    <w:r w:rsidRPr="00672564">
                      <w:rPr>
                        <w:noProof/>
                        <w:lang w:val="en-GB"/>
                      </w:rPr>
                      <w:t xml:space="preserve"> </w:t>
                    </w:r>
                  </w:p>
                  <w:p w14:paraId="11AE4A07" w14:textId="77777777" w:rsidR="002C789D" w:rsidRPr="00672564" w:rsidRDefault="002C789D" w:rsidP="000D63F4">
                    <w:pPr>
                      <w:spacing w:line="240" w:lineRule="auto"/>
                      <w:rPr>
                        <w:noProof/>
                        <w:lang w:val="en-GB"/>
                      </w:rPr>
                    </w:pPr>
                    <w:r>
                      <w:rPr>
                        <w:i/>
                        <w:noProof/>
                        <w:lang w:val="en-GB"/>
                      </w:rPr>
                      <w:t>Project:</w:t>
                    </w:r>
                    <w:r>
                      <w:rPr>
                        <w:noProof/>
                        <w:lang w:val="en-GB"/>
                      </w:rPr>
                      <w:t xml:space="preserve"> Vendor customizations on Android system services</w:t>
                    </w:r>
                    <w:r>
                      <w:rPr>
                        <w:noProof/>
                        <w:lang w:val="en-GB"/>
                      </w:rPr>
                      <w:br/>
                    </w:r>
                    <w:r>
                      <w:rPr>
                        <w:i/>
                        <w:noProof/>
                        <w:lang w:val="en-GB"/>
                      </w:rPr>
                      <w:t>Tutor: prof. Cristina Nita-Rotaru</w:t>
                    </w:r>
                    <w:r>
                      <w:rPr>
                        <w:noProof/>
                        <w:lang w:val="en-GB"/>
                      </w:rPr>
                      <w:br/>
                    </w:r>
                    <w:r>
                      <w:rPr>
                        <w:i/>
                        <w:noProof/>
                        <w:lang w:val="en-GB"/>
                      </w:rPr>
                      <w:t xml:space="preserve">Personal Contribution: </w:t>
                    </w:r>
                    <w:r>
                      <w:rPr>
                        <w:noProof/>
                        <w:lang w:val="en-GB"/>
                      </w:rPr>
                      <w:t>Study and research on important challenges for the robustness (security and dependability) of the Android OS. Design and development of an innovative testing tool. Robustness and security testing on physical devices.</w:t>
                    </w:r>
                  </w:p>
                  <w:p w14:paraId="665AA2D7" w14:textId="77777777" w:rsidR="002C789D" w:rsidRPr="00D66274" w:rsidRDefault="002C789D" w:rsidP="000D63F4">
                    <w:pPr>
                      <w:pStyle w:val="Heading2"/>
                      <w:rPr>
                        <w:noProof/>
                        <w:color w:val="auto"/>
                        <w:sz w:val="22"/>
                        <w:szCs w:val="22"/>
                        <w:lang w:val="it-IT"/>
                      </w:rPr>
                    </w:pPr>
                    <w:r w:rsidRPr="00CC5646">
                      <w:rPr>
                        <w:rStyle w:val="Strong"/>
                        <w:noProof/>
                        <w:lang w:val="it-IT"/>
                      </w:rPr>
                      <w:t>Junior RESEARCHER</w:t>
                    </w:r>
                    <w:r w:rsidRPr="00CC5646">
                      <w:rPr>
                        <w:noProof/>
                        <w:lang w:val="it-IT"/>
                      </w:rPr>
                      <w:t xml:space="preserve"> Consorzio interunivers</w:t>
                    </w:r>
                    <w:r w:rsidRPr="00D66274">
                      <w:rPr>
                        <w:noProof/>
                        <w:lang w:val="it-IT"/>
                      </w:rPr>
                      <w:t>itario nazionale italiano (CINI)</w:t>
                    </w:r>
                  </w:p>
                  <w:p w14:paraId="3E260A11" w14:textId="77777777" w:rsidR="002C789D" w:rsidRPr="00672564" w:rsidRDefault="002C789D" w:rsidP="000D63F4">
                    <w:pPr>
                      <w:pStyle w:val="Heading3"/>
                      <w:rPr>
                        <w:noProof/>
                        <w:lang w:val="en-GB"/>
                      </w:rPr>
                    </w:pPr>
                    <w:r w:rsidRPr="00672564">
                      <w:rPr>
                        <w:noProof/>
                        <w:lang w:val="en-GB"/>
                      </w:rPr>
                      <w:t xml:space="preserve">january 2014 – </w:t>
                    </w:r>
                    <w:r>
                      <w:rPr>
                        <w:noProof/>
                        <w:lang w:val="en-GB"/>
                      </w:rPr>
                      <w:t>OCTOBER 2014</w:t>
                    </w:r>
                    <w:r w:rsidRPr="00672564">
                      <w:rPr>
                        <w:noProof/>
                        <w:lang w:val="en-GB"/>
                      </w:rPr>
                      <w:t xml:space="preserve"> </w:t>
                    </w:r>
                  </w:p>
                  <w:p w14:paraId="545D0099" w14:textId="77777777" w:rsidR="002C789D" w:rsidRPr="00672564" w:rsidRDefault="002C789D" w:rsidP="000D63F4">
                    <w:pPr>
                      <w:spacing w:line="240" w:lineRule="auto"/>
                      <w:rPr>
                        <w:noProof/>
                        <w:lang w:val="en-GB"/>
                      </w:rPr>
                    </w:pPr>
                    <w:r>
                      <w:rPr>
                        <w:i/>
                        <w:noProof/>
                        <w:lang w:val="en-GB"/>
                      </w:rPr>
                      <w:t>Project:</w:t>
                    </w:r>
                    <w:r>
                      <w:rPr>
                        <w:noProof/>
                        <w:lang w:val="en-GB"/>
                      </w:rPr>
                      <w:t xml:space="preserve"> NFVI reliability</w:t>
                    </w:r>
                    <w:r>
                      <w:rPr>
                        <w:noProof/>
                        <w:lang w:val="en-GB"/>
                      </w:rPr>
                      <w:br/>
                    </w:r>
                    <w:r>
                      <w:rPr>
                        <w:i/>
                        <w:noProof/>
                        <w:lang w:val="en-GB"/>
                      </w:rPr>
                      <w:t xml:space="preserve">Partner: </w:t>
                    </w:r>
                    <w:r w:rsidRPr="00E05E44">
                      <w:rPr>
                        <w:noProof/>
                        <w:lang w:val="en-GB"/>
                      </w:rPr>
                      <w:t>Huawei Technologies Co. Ltd.</w:t>
                    </w:r>
                    <w:r>
                      <w:rPr>
                        <w:noProof/>
                        <w:lang w:val="en-GB"/>
                      </w:rPr>
                      <w:br/>
                    </w:r>
                    <w:r>
                      <w:rPr>
                        <w:i/>
                        <w:noProof/>
                        <w:lang w:val="en-GB"/>
                      </w:rPr>
                      <w:t xml:space="preserve">Personal Contribution: </w:t>
                    </w:r>
                    <w:r w:rsidRPr="00672564">
                      <w:rPr>
                        <w:noProof/>
                        <w:lang w:val="en-GB"/>
                      </w:rPr>
                      <w:t xml:space="preserve">Study and research of new approach for software reliability </w:t>
                    </w:r>
                    <w:r>
                      <w:rPr>
                        <w:noProof/>
                        <w:lang w:val="en-GB"/>
                      </w:rPr>
                      <w:t>evaluation of</w:t>
                    </w:r>
                    <w:r w:rsidRPr="00672564">
                      <w:rPr>
                        <w:noProof/>
                        <w:lang w:val="en-GB"/>
                      </w:rPr>
                      <w:t xml:space="preserve"> virtualized enviroment</w:t>
                    </w:r>
                    <w:r>
                      <w:rPr>
                        <w:noProof/>
                        <w:lang w:val="en-GB"/>
                      </w:rPr>
                      <w:t xml:space="preserve">s for </w:t>
                    </w:r>
                    <w:r w:rsidRPr="00672564">
                      <w:rPr>
                        <w:noProof/>
                        <w:lang w:val="en-GB"/>
                      </w:rPr>
                      <w:t>Network Function Virtualization (NFV). Design and implementation of a reliability evaluation tool for VMWare ESXi</w:t>
                    </w:r>
                    <w:r>
                      <w:rPr>
                        <w:noProof/>
                        <w:lang w:val="en-GB"/>
                      </w:rPr>
                      <w:t>.</w:t>
                    </w:r>
                  </w:p>
                  <w:p w14:paraId="0EECBFEE" w14:textId="69C62743" w:rsidR="002C789D" w:rsidRPr="00672564" w:rsidRDefault="002C789D" w:rsidP="000D63F4">
                    <w:pPr>
                      <w:spacing w:line="240" w:lineRule="auto"/>
                      <w:rPr>
                        <w:noProof/>
                        <w:lang w:val="en-GB"/>
                      </w:rPr>
                    </w:pPr>
                    <w:r>
                      <w:rPr>
                        <w:i/>
                        <w:noProof/>
                        <w:lang w:val="en-GB"/>
                      </w:rPr>
                      <w:t>Project:</w:t>
                    </w:r>
                    <w:r>
                      <w:rPr>
                        <w:noProof/>
                        <w:lang w:val="en-GB"/>
                      </w:rPr>
                      <w:t xml:space="preserve"> PON SVEVIA</w:t>
                    </w:r>
                    <w:r>
                      <w:rPr>
                        <w:noProof/>
                        <w:lang w:val="en-GB"/>
                      </w:rPr>
                      <w:br/>
                    </w:r>
                    <w:r>
                      <w:rPr>
                        <w:i/>
                        <w:noProof/>
                        <w:lang w:val="en-GB"/>
                      </w:rPr>
                      <w:t xml:space="preserve">Personal Contribution: </w:t>
                    </w:r>
                    <w:r w:rsidRPr="00672564">
                      <w:rPr>
                        <w:noProof/>
                        <w:lang w:val="en-GB"/>
                      </w:rPr>
                      <w:t xml:space="preserve">Study and research of usability </w:t>
                    </w:r>
                    <w:r>
                      <w:rPr>
                        <w:noProof/>
                        <w:lang w:val="en-GB"/>
                      </w:rPr>
                      <w:t xml:space="preserve">for </w:t>
                    </w:r>
                    <w:r w:rsidRPr="00672564">
                      <w:rPr>
                        <w:noProof/>
                        <w:lang w:val="en-GB"/>
                      </w:rPr>
                      <w:t>fault injection</w:t>
                    </w:r>
                    <w:r>
                      <w:rPr>
                        <w:noProof/>
                        <w:lang w:val="en-GB"/>
                      </w:rPr>
                      <w:t xml:space="preserve"> tools</w:t>
                    </w:r>
                    <w:r w:rsidRPr="00672564">
                      <w:rPr>
                        <w:noProof/>
                        <w:lang w:val="en-GB"/>
                      </w:rPr>
                      <w:t xml:space="preserve">. Design and implementation of an integrated fault injection tool (Eclipse plug-in) for the setup, creation and result analysis of fault injection </w:t>
                    </w:r>
                    <w:r>
                      <w:rPr>
                        <w:noProof/>
                        <w:lang w:val="en-GB"/>
                      </w:rPr>
                      <w:t>tests</w:t>
                    </w:r>
                    <w:r w:rsidRPr="00672564">
                      <w:rPr>
                        <w:noProof/>
                        <w:lang w:val="en-GB"/>
                      </w:rPr>
                      <w:t xml:space="preserve"> in Java and C/C++ software.</w:t>
                    </w:r>
                  </w:p>
                </w:sdtContent>
              </w:sdt>
              <w:sdt>
                <w:sdtPr>
                  <w:rPr>
                    <w:b/>
                    <w:bCs/>
                    <w:caps w:val="0"/>
                    <w:noProof/>
                    <w:color w:val="595959" w:themeColor="text1" w:themeTint="A6"/>
                    <w:kern w:val="0"/>
                    <w:lang w:val="en-GB"/>
                  </w:rPr>
                  <w:id w:val="68699791"/>
                </w:sdtPr>
                <w:sdtEndPr>
                  <w:rPr>
                    <w:b w:val="0"/>
                    <w:bCs w:val="0"/>
                  </w:rPr>
                </w:sdtEndPr>
                <w:sdtContent>
                  <w:p w14:paraId="2B8BD8D7" w14:textId="77777777" w:rsidR="002C789D" w:rsidRPr="00672564" w:rsidRDefault="002C789D" w:rsidP="000D63F4">
                    <w:pPr>
                      <w:pStyle w:val="Heading2"/>
                      <w:rPr>
                        <w:noProof/>
                        <w:lang w:val="en-GB"/>
                      </w:rPr>
                    </w:pPr>
                    <w:r w:rsidRPr="00672564">
                      <w:rPr>
                        <w:rStyle w:val="Strong"/>
                        <w:noProof/>
                        <w:lang w:val="en-GB"/>
                      </w:rPr>
                      <w:t>Research and Development Lab Intern</w:t>
                    </w:r>
                    <w:r w:rsidRPr="00672564">
                      <w:rPr>
                        <w:noProof/>
                        <w:lang w:val="en-GB"/>
                      </w:rPr>
                      <w:t xml:space="preserve"> Infosys ltd</w:t>
                    </w:r>
                  </w:p>
                  <w:p w14:paraId="2F0A7F9B" w14:textId="77777777" w:rsidR="002C789D" w:rsidRPr="00672564" w:rsidRDefault="002C789D" w:rsidP="000D63F4">
                    <w:pPr>
                      <w:pStyle w:val="Heading3"/>
                      <w:rPr>
                        <w:noProof/>
                        <w:lang w:val="en-GB"/>
                      </w:rPr>
                    </w:pPr>
                    <w:r w:rsidRPr="00672564">
                      <w:rPr>
                        <w:noProof/>
                        <w:lang w:val="en-GB"/>
                      </w:rPr>
                      <w:t>June 2013 – september 2013</w:t>
                    </w:r>
                  </w:p>
                  <w:p w14:paraId="40CE2C6F" w14:textId="230C4FB5" w:rsidR="002C789D" w:rsidRPr="00672564" w:rsidRDefault="0017611A" w:rsidP="000D63F4">
                    <w:pPr>
                      <w:spacing w:line="240" w:lineRule="auto"/>
                      <w:rPr>
                        <w:noProof/>
                        <w:lang w:val="en-GB"/>
                      </w:rPr>
                    </w:pPr>
                    <w:r w:rsidRPr="0017611A">
                      <w:rPr>
                        <w:i/>
                        <w:noProof/>
                        <w:lang w:val="en-GB"/>
                      </w:rPr>
                      <w:t>Project</w:t>
                    </w:r>
                    <w:r>
                      <w:rPr>
                        <w:noProof/>
                        <w:lang w:val="en-GB"/>
                      </w:rPr>
                      <w:t>: Java Fault Injection</w:t>
                    </w:r>
                    <w:r>
                      <w:rPr>
                        <w:noProof/>
                        <w:lang w:val="en-GB"/>
                      </w:rPr>
                      <w:br/>
                    </w:r>
                    <w:r w:rsidRPr="0017611A">
                      <w:rPr>
                        <w:i/>
                        <w:noProof/>
                        <w:lang w:val="en-GB"/>
                      </w:rPr>
                      <w:t>Tutor</w:t>
                    </w:r>
                    <w:r>
                      <w:rPr>
                        <w:noProof/>
                        <w:lang w:val="en-GB"/>
                      </w:rPr>
                      <w:t>: Dr. Santonu Sarkar</w:t>
                    </w:r>
                    <w:r>
                      <w:rPr>
                        <w:noProof/>
                        <w:lang w:val="en-GB"/>
                      </w:rPr>
                      <w:br/>
                    </w:r>
                    <w:r w:rsidRPr="0017611A">
                      <w:rPr>
                        <w:i/>
                        <w:noProof/>
                        <w:lang w:val="en-GB"/>
                      </w:rPr>
                      <w:t>Personal Contrbution:</w:t>
                    </w:r>
                    <w:r>
                      <w:rPr>
                        <w:noProof/>
                        <w:lang w:val="en-GB"/>
                      </w:rPr>
                      <w:t xml:space="preserve"> </w:t>
                    </w:r>
                    <w:r w:rsidR="002C789D" w:rsidRPr="00672564">
                      <w:rPr>
                        <w:noProof/>
                        <w:lang w:val="en-GB"/>
                      </w:rPr>
                      <w:t>Study and research of new approaches for the injection of software defects. Design and development of a tool for fault injection into the Java Bytecode</w:t>
                    </w:r>
                    <w:r w:rsidR="002C789D">
                      <w:rPr>
                        <w:noProof/>
                        <w:lang w:val="en-GB"/>
                      </w:rPr>
                      <w:t>. This t</w:t>
                    </w:r>
                    <w:r w:rsidR="002C789D" w:rsidRPr="00672564">
                      <w:rPr>
                        <w:noProof/>
                        <w:lang w:val="en-GB"/>
                      </w:rPr>
                      <w:t xml:space="preserve">hesis work </w:t>
                    </w:r>
                    <w:r w:rsidR="002C789D">
                      <w:rPr>
                        <w:noProof/>
                        <w:lang w:val="en-GB"/>
                      </w:rPr>
                      <w:t>has been conducted in India during the preparation of my</w:t>
                    </w:r>
                    <w:r w:rsidR="002C789D" w:rsidRPr="00672564">
                      <w:rPr>
                        <w:noProof/>
                        <w:lang w:val="en-GB"/>
                      </w:rPr>
                      <w:t xml:space="preserve"> MSc</w:t>
                    </w:r>
                    <w:r w:rsidR="002C789D">
                      <w:rPr>
                        <w:noProof/>
                        <w:lang w:val="en-GB"/>
                      </w:rPr>
                      <w:t>. degree thesis.</w:t>
                    </w:r>
                  </w:p>
                </w:sdtContent>
              </w:sdt>
            </w:sdtContent>
          </w:sdt>
        </w:tc>
      </w:tr>
      <w:tr w:rsidR="006955E7" w:rsidRPr="00672564" w14:paraId="51DAE905" w14:textId="77777777" w:rsidTr="002C789D">
        <w:tc>
          <w:tcPr>
            <w:tcW w:w="1987" w:type="dxa"/>
          </w:tcPr>
          <w:p w14:paraId="69906696" w14:textId="09310BC3" w:rsidR="00E05E44" w:rsidRPr="00672564" w:rsidRDefault="00E05E44">
            <w:pPr>
              <w:pStyle w:val="Heading1"/>
              <w:rPr>
                <w:rFonts w:ascii="Arial" w:hAnsi="Arial"/>
                <w:noProof/>
                <w:color w:val="7C9E0E"/>
                <w:lang w:val="en-GB"/>
              </w:rPr>
            </w:pPr>
            <w:r>
              <w:rPr>
                <w:rFonts w:ascii="Arial" w:hAnsi="Arial"/>
                <w:noProof/>
                <w:color w:val="7C9E0E"/>
                <w:lang w:val="en-GB"/>
              </w:rPr>
              <w:lastRenderedPageBreak/>
              <w:t>EDUCATION</w:t>
            </w:r>
          </w:p>
        </w:tc>
        <w:tc>
          <w:tcPr>
            <w:tcW w:w="8647" w:type="dxa"/>
          </w:tcPr>
          <w:sdt>
            <w:sdtPr>
              <w:rPr>
                <w:caps w:val="0"/>
                <w:noProof/>
                <w:color w:val="595959" w:themeColor="text1" w:themeTint="A6"/>
                <w:kern w:val="0"/>
                <w:lang w:val="en-GB"/>
              </w:rPr>
              <w:id w:val="-691765356"/>
            </w:sdtPr>
            <w:sdtEndPr/>
            <w:sdtContent>
              <w:sdt>
                <w:sdtPr>
                  <w:rPr>
                    <w:caps w:val="0"/>
                    <w:noProof/>
                    <w:color w:val="595959" w:themeColor="text1" w:themeTint="A6"/>
                    <w:kern w:val="0"/>
                    <w:lang w:val="en-GB"/>
                  </w:rPr>
                  <w:id w:val="-1126388115"/>
                </w:sdtPr>
                <w:sdtEndPr>
                  <w:rPr>
                    <w:color w:val="262626" w:themeColor="text1" w:themeTint="D9"/>
                  </w:rPr>
                </w:sdtEndPr>
                <w:sdtContent>
                  <w:p w14:paraId="63BC7270" w14:textId="16747824" w:rsidR="00E05E44" w:rsidRPr="00F516D7" w:rsidRDefault="00E05E44" w:rsidP="00E05E44">
                    <w:pPr>
                      <w:pStyle w:val="Heading2"/>
                      <w:rPr>
                        <w:noProof/>
                        <w:lang w:val="it-IT"/>
                      </w:rPr>
                    </w:pPr>
                    <w:r w:rsidRPr="00F516D7">
                      <w:rPr>
                        <w:rStyle w:val="Strong"/>
                        <w:lang w:val="it-IT"/>
                      </w:rPr>
                      <w:t xml:space="preserve">università </w:t>
                    </w:r>
                    <w:r w:rsidR="00EB5452" w:rsidRPr="00F516D7">
                      <w:rPr>
                        <w:rStyle w:val="Strong"/>
                        <w:lang w:val="it-IT"/>
                      </w:rPr>
                      <w:t xml:space="preserve">DEGLI STUDI </w:t>
                    </w:r>
                    <w:r w:rsidRPr="00F516D7">
                      <w:rPr>
                        <w:rStyle w:val="Strong"/>
                        <w:lang w:val="it-IT"/>
                      </w:rPr>
                      <w:t xml:space="preserve">di napoli federico </w:t>
                    </w:r>
                    <w:r w:rsidR="00EB5452" w:rsidRPr="00F516D7">
                      <w:rPr>
                        <w:rStyle w:val="Strong"/>
                        <w:lang w:val="it-IT"/>
                      </w:rPr>
                      <w:t>II</w:t>
                    </w:r>
                    <w:r w:rsidRPr="00F516D7">
                      <w:rPr>
                        <w:rStyle w:val="Strong"/>
                        <w:noProof/>
                        <w:lang w:val="it-IT"/>
                      </w:rPr>
                      <w:t xml:space="preserve">, </w:t>
                    </w:r>
                    <w:r w:rsidRPr="00F516D7">
                      <w:rPr>
                        <w:noProof/>
                        <w:lang w:val="it-IT"/>
                      </w:rPr>
                      <w:t xml:space="preserve">naples – italy </w:t>
                    </w:r>
                  </w:p>
                  <w:p w14:paraId="4008A3E9" w14:textId="1826352D" w:rsidR="00717EEE" w:rsidRPr="00717EEE" w:rsidRDefault="00717EEE" w:rsidP="00717EEE">
                    <w:pPr>
                      <w:pStyle w:val="Heading3"/>
                      <w:rPr>
                        <w:noProof/>
                        <w:lang w:val="en-GB"/>
                      </w:rPr>
                    </w:pPr>
                    <w:r>
                      <w:rPr>
                        <w:noProof/>
                        <w:lang w:val="en-GB"/>
                      </w:rPr>
                      <w:t>PhD in Information Technologies</w:t>
                    </w:r>
                    <w:r w:rsidR="00E05E44" w:rsidRPr="00672564">
                      <w:rPr>
                        <w:noProof/>
                        <w:lang w:val="en-GB"/>
                      </w:rPr>
                      <w:br/>
                    </w:r>
                    <w:r w:rsidR="001A4E6C">
                      <w:rPr>
                        <w:noProof/>
                        <w:lang w:val="en-GB"/>
                      </w:rPr>
                      <w:t>NOVEMBER</w:t>
                    </w:r>
                    <w:r w:rsidR="00E05E44" w:rsidRPr="00672564">
                      <w:rPr>
                        <w:noProof/>
                        <w:lang w:val="en-GB"/>
                      </w:rPr>
                      <w:t xml:space="preserve"> 2014</w:t>
                    </w:r>
                    <w:r>
                      <w:rPr>
                        <w:noProof/>
                        <w:lang w:val="en-GB"/>
                      </w:rPr>
                      <w:t xml:space="preserve"> – OCTOBER 2017</w:t>
                    </w:r>
                    <w:r>
                      <w:rPr>
                        <w:noProof/>
                        <w:lang w:val="en-GB"/>
                      </w:rPr>
                      <w:br/>
                      <w:t>DEFENCE: 31 JANUARY 2018</w:t>
                    </w:r>
                  </w:p>
                  <w:p w14:paraId="5CE4711A" w14:textId="63589E68" w:rsidR="00FD6745" w:rsidRDefault="00E05E44" w:rsidP="00E05E44">
                    <w:pPr>
                      <w:rPr>
                        <w:lang w:val="en-GB"/>
                      </w:rPr>
                    </w:pPr>
                    <w:r w:rsidRPr="00672564">
                      <w:rPr>
                        <w:lang w:val="en-GB"/>
                      </w:rPr>
                      <w:t xml:space="preserve">Winner of the public national selection </w:t>
                    </w:r>
                    <w:r w:rsidR="00CC5646" w:rsidRPr="00672564">
                      <w:rPr>
                        <w:lang w:val="en-GB"/>
                      </w:rPr>
                      <w:t>to</w:t>
                    </w:r>
                    <w:r w:rsidRPr="00672564">
                      <w:rPr>
                        <w:lang w:val="en-GB"/>
                      </w:rPr>
                      <w:t xml:space="preserve"> attend the “Information Technology and Electrical Engineering” PhD </w:t>
                    </w:r>
                    <w:r>
                      <w:rPr>
                        <w:lang w:val="en-GB"/>
                      </w:rPr>
                      <w:t>program organised by “</w:t>
                    </w:r>
                    <w:proofErr w:type="spellStart"/>
                    <w:r>
                      <w:rPr>
                        <w:lang w:val="en-GB"/>
                      </w:rPr>
                      <w:t>Università</w:t>
                    </w:r>
                    <w:proofErr w:type="spellEnd"/>
                    <w:r>
                      <w:rPr>
                        <w:lang w:val="en-GB"/>
                      </w:rPr>
                      <w:t xml:space="preserve"> </w:t>
                    </w:r>
                    <w:proofErr w:type="spellStart"/>
                    <w:r w:rsidR="00EB5452">
                      <w:rPr>
                        <w:lang w:val="en-GB"/>
                      </w:rPr>
                      <w:t>degli</w:t>
                    </w:r>
                    <w:proofErr w:type="spellEnd"/>
                    <w:r w:rsidR="00EB5452">
                      <w:rPr>
                        <w:lang w:val="en-GB"/>
                      </w:rPr>
                      <w:t xml:space="preserve"> </w:t>
                    </w:r>
                    <w:proofErr w:type="spellStart"/>
                    <w:r w:rsidR="00EB5452">
                      <w:rPr>
                        <w:lang w:val="en-GB"/>
                      </w:rPr>
                      <w:t>Studi</w:t>
                    </w:r>
                    <w:proofErr w:type="spellEnd"/>
                    <w:r w:rsidR="00EB5452">
                      <w:rPr>
                        <w:lang w:val="en-GB"/>
                      </w:rPr>
                      <w:t xml:space="preserve"> </w:t>
                    </w:r>
                    <w:r>
                      <w:rPr>
                        <w:lang w:val="en-GB"/>
                      </w:rPr>
                      <w:t xml:space="preserve">di Napoli Federico </w:t>
                    </w:r>
                    <w:r w:rsidR="00EB5452">
                      <w:rPr>
                        <w:lang w:val="en-GB"/>
                      </w:rPr>
                      <w:t>II</w:t>
                    </w:r>
                    <w:r>
                      <w:rPr>
                        <w:lang w:val="en-GB"/>
                      </w:rPr>
                      <w:t>”.</w:t>
                    </w:r>
                  </w:p>
                  <w:p w14:paraId="47F01316" w14:textId="09E8C574" w:rsidR="005927DD" w:rsidRPr="006E3CA9" w:rsidRDefault="00FD6745" w:rsidP="005E13BF">
                    <w:pPr>
                      <w:spacing w:before="120" w:after="0"/>
                      <w:rPr>
                        <w:lang w:val="en-GB"/>
                      </w:rPr>
                    </w:pPr>
                    <w:r w:rsidRPr="005E13BF">
                      <w:rPr>
                        <w:b/>
                        <w:i/>
                        <w:lang w:val="en-GB"/>
                      </w:rPr>
                      <w:t xml:space="preserve">Research </w:t>
                    </w:r>
                    <w:r w:rsidR="00EB5452" w:rsidRPr="005E13BF">
                      <w:rPr>
                        <w:b/>
                        <w:i/>
                        <w:lang w:val="en-GB"/>
                      </w:rPr>
                      <w:t>Topic</w:t>
                    </w:r>
                    <w:r>
                      <w:rPr>
                        <w:lang w:val="en-GB"/>
                      </w:rPr>
                      <w:t xml:space="preserve">: </w:t>
                    </w:r>
                    <w:r w:rsidR="006955E7">
                      <w:rPr>
                        <w:lang w:val="en-GB"/>
                      </w:rPr>
                      <w:t xml:space="preserve">Dependability of Mobile Computing Systems, </w:t>
                    </w:r>
                    <w:r w:rsidR="005927DD">
                      <w:rPr>
                        <w:lang w:val="en-GB"/>
                      </w:rPr>
                      <w:t xml:space="preserve">focusing </w:t>
                    </w:r>
                    <w:r w:rsidR="006955E7">
                      <w:rPr>
                        <w:lang w:val="en-GB"/>
                      </w:rPr>
                      <w:t>on Android.</w:t>
                    </w:r>
                    <w:r w:rsidR="006E3CA9">
                      <w:rPr>
                        <w:lang w:val="en-GB"/>
                      </w:rPr>
                      <w:br/>
                    </w:r>
                    <w:r w:rsidR="005927DD" w:rsidRPr="005E13BF">
                      <w:rPr>
                        <w:b/>
                        <w:i/>
                        <w:lang w:val="en-GB"/>
                      </w:rPr>
                      <w:t xml:space="preserve">PhD </w:t>
                    </w:r>
                    <w:r w:rsidR="006E3CA9">
                      <w:rPr>
                        <w:b/>
                        <w:i/>
                        <w:lang w:val="en-GB"/>
                      </w:rPr>
                      <w:t>Thesis</w:t>
                    </w:r>
                    <w:r w:rsidR="00F76ECA">
                      <w:rPr>
                        <w:i/>
                        <w:lang w:val="en-GB"/>
                      </w:rPr>
                      <w:t xml:space="preserve">: </w:t>
                    </w:r>
                    <w:r w:rsidR="0017611A">
                      <w:rPr>
                        <w:lang w:val="en-GB"/>
                      </w:rPr>
                      <w:t>Dependability Assessment of Android OS</w:t>
                    </w:r>
                    <w:r w:rsidR="006E3CA9">
                      <w:rPr>
                        <w:lang w:val="en-GB"/>
                      </w:rPr>
                      <w:br/>
                    </w:r>
                    <w:r w:rsidR="006955E7" w:rsidRPr="005E13BF">
                      <w:rPr>
                        <w:b/>
                        <w:i/>
                        <w:lang w:val="en-GB"/>
                      </w:rPr>
                      <w:t>Partner</w:t>
                    </w:r>
                    <w:r w:rsidR="005927DD">
                      <w:rPr>
                        <w:b/>
                        <w:i/>
                        <w:lang w:val="en-GB"/>
                      </w:rPr>
                      <w:t>s</w:t>
                    </w:r>
                    <w:r w:rsidR="006955E7">
                      <w:rPr>
                        <w:i/>
                        <w:lang w:val="en-GB"/>
                      </w:rPr>
                      <w:t>:</w:t>
                    </w:r>
                    <w:r w:rsidR="006955E7">
                      <w:rPr>
                        <w:lang w:val="en-GB"/>
                      </w:rPr>
                      <w:t xml:space="preserve"> </w:t>
                    </w:r>
                    <w:proofErr w:type="spellStart"/>
                    <w:r w:rsidR="006955E7">
                      <w:rPr>
                        <w:lang w:val="en-GB"/>
                      </w:rPr>
                      <w:t>Critiware</w:t>
                    </w:r>
                    <w:proofErr w:type="spellEnd"/>
                    <w:r w:rsidR="006955E7">
                      <w:rPr>
                        <w:lang w:val="en-GB"/>
                      </w:rPr>
                      <w:t xml:space="preserve"> </w:t>
                    </w:r>
                    <w:proofErr w:type="spellStart"/>
                    <w:r w:rsidR="006955E7">
                      <w:rPr>
                        <w:lang w:val="en-GB"/>
                      </w:rPr>
                      <w:t>s.r.l</w:t>
                    </w:r>
                    <w:proofErr w:type="spellEnd"/>
                    <w:r w:rsidR="006955E7">
                      <w:rPr>
                        <w:lang w:val="en-GB"/>
                      </w:rPr>
                      <w:t>., Huawei</w:t>
                    </w:r>
                    <w:r w:rsidR="00D66274">
                      <w:rPr>
                        <w:lang w:val="en-GB"/>
                      </w:rPr>
                      <w:t xml:space="preserve"> Technologies Co. </w:t>
                    </w:r>
                    <w:r w:rsidR="005927DD">
                      <w:rPr>
                        <w:lang w:val="en-GB"/>
                      </w:rPr>
                      <w:t>Ltd.</w:t>
                    </w:r>
                  </w:p>
                  <w:p w14:paraId="37C740A2" w14:textId="763BED1F" w:rsidR="006B6E3A" w:rsidRDefault="005927DD" w:rsidP="005E13BF">
                    <w:pPr>
                      <w:spacing w:before="120" w:after="0"/>
                      <w:rPr>
                        <w:lang w:val="en-GB"/>
                      </w:rPr>
                    </w:pPr>
                    <w:r w:rsidRPr="00A544FC">
                      <w:rPr>
                        <w:b/>
                        <w:i/>
                        <w:lang w:val="en-GB"/>
                      </w:rPr>
                      <w:t>Highlights</w:t>
                    </w:r>
                    <w:r w:rsidR="00F76ECA">
                      <w:rPr>
                        <w:i/>
                        <w:lang w:val="en-GB"/>
                      </w:rPr>
                      <w:t>:</w:t>
                    </w:r>
                  </w:p>
                  <w:p w14:paraId="115B70B2" w14:textId="73862893" w:rsidR="006B6E3A" w:rsidRDefault="005927DD" w:rsidP="00A544FC">
                    <w:pPr>
                      <w:pStyle w:val="ListParagraph"/>
                      <w:numPr>
                        <w:ilvl w:val="0"/>
                        <w:numId w:val="3"/>
                      </w:numPr>
                      <w:spacing w:before="120" w:after="0"/>
                      <w:rPr>
                        <w:lang w:val="en-GB"/>
                      </w:rPr>
                    </w:pPr>
                    <w:r w:rsidRPr="006B6E3A">
                      <w:rPr>
                        <w:lang w:val="en-GB"/>
                      </w:rPr>
                      <w:t>I matured an in-depth</w:t>
                    </w:r>
                    <w:r w:rsidR="008D67FF">
                      <w:rPr>
                        <w:lang w:val="en-GB"/>
                      </w:rPr>
                      <w:t xml:space="preserve"> knowledge of Android internals</w:t>
                    </w:r>
                    <w:r w:rsidR="00F76ECA" w:rsidRPr="006B6E3A">
                      <w:rPr>
                        <w:lang w:val="en-GB"/>
                      </w:rPr>
                      <w:t>.</w:t>
                    </w:r>
                  </w:p>
                  <w:p w14:paraId="477FF835" w14:textId="50CFE266" w:rsidR="006B6E3A" w:rsidRDefault="006B6E3A" w:rsidP="00A544FC">
                    <w:pPr>
                      <w:pStyle w:val="ListParagraph"/>
                      <w:numPr>
                        <w:ilvl w:val="0"/>
                        <w:numId w:val="3"/>
                      </w:numPr>
                      <w:spacing w:before="120" w:after="0"/>
                      <w:rPr>
                        <w:lang w:val="en-GB"/>
                      </w:rPr>
                    </w:pPr>
                    <w:r>
                      <w:rPr>
                        <w:lang w:val="en-GB"/>
                      </w:rPr>
                      <w:t>I developed an</w:t>
                    </w:r>
                    <w:r w:rsidR="00F76ECA" w:rsidRPr="006B6E3A">
                      <w:rPr>
                        <w:lang w:val="en-GB"/>
                      </w:rPr>
                      <w:t xml:space="preserve"> Android Monitoring Tool</w:t>
                    </w:r>
                    <w:r>
                      <w:rPr>
                        <w:lang w:val="en-GB"/>
                      </w:rPr>
                      <w:t xml:space="preserve">, </w:t>
                    </w:r>
                    <w:proofErr w:type="spellStart"/>
                    <w:r w:rsidRPr="00A544FC">
                      <w:rPr>
                        <w:b/>
                        <w:lang w:val="en-GB"/>
                      </w:rPr>
                      <w:t>AndroMonito</w:t>
                    </w:r>
                    <w:proofErr w:type="spellEnd"/>
                    <w:r>
                      <w:rPr>
                        <w:lang w:val="en-GB"/>
                      </w:rPr>
                      <w:t>, for the analysis of field failure data from Android devices</w:t>
                    </w:r>
                    <w:r w:rsidR="00F76ECA" w:rsidRPr="006B6E3A">
                      <w:rPr>
                        <w:lang w:val="en-GB"/>
                      </w:rPr>
                      <w:t xml:space="preserve"> (</w:t>
                    </w:r>
                    <w:hyperlink r:id="rId10" w:history="1">
                      <w:r w:rsidR="00F76ECA" w:rsidRPr="006B6E3A">
                        <w:rPr>
                          <w:rStyle w:val="Hyperlink"/>
                          <w:lang w:val="en-GB"/>
                        </w:rPr>
                        <w:t>http://www.mobilab.unina.it/android_en.html</w:t>
                      </w:r>
                    </w:hyperlink>
                    <w:r w:rsidR="00F76ECA" w:rsidRPr="006B6E3A">
                      <w:rPr>
                        <w:lang w:val="en-GB"/>
                      </w:rPr>
                      <w:t>).</w:t>
                    </w:r>
                  </w:p>
                  <w:p w14:paraId="17DDC5D7" w14:textId="77777777" w:rsidR="00895D00" w:rsidRDefault="006B6E3A" w:rsidP="00A544FC">
                    <w:pPr>
                      <w:pStyle w:val="ListParagraph"/>
                      <w:numPr>
                        <w:ilvl w:val="0"/>
                        <w:numId w:val="3"/>
                      </w:numPr>
                      <w:spacing w:before="120" w:after="0"/>
                      <w:rPr>
                        <w:lang w:val="en-GB"/>
                      </w:rPr>
                    </w:pPr>
                    <w:r>
                      <w:rPr>
                        <w:lang w:val="en-GB"/>
                      </w:rPr>
                      <w:t>I d</w:t>
                    </w:r>
                    <w:r w:rsidR="00F76ECA" w:rsidRPr="006B6E3A">
                      <w:rPr>
                        <w:lang w:val="en-GB"/>
                      </w:rPr>
                      <w:t>esign</w:t>
                    </w:r>
                    <w:r>
                      <w:rPr>
                        <w:lang w:val="en-GB"/>
                      </w:rPr>
                      <w:t>ed and implemented</w:t>
                    </w:r>
                    <w:r w:rsidR="00F76ECA" w:rsidRPr="006B6E3A">
                      <w:rPr>
                        <w:lang w:val="en-GB"/>
                      </w:rPr>
                      <w:t xml:space="preserve"> a fault injection tool</w:t>
                    </w:r>
                    <w:r>
                      <w:rPr>
                        <w:lang w:val="en-GB"/>
                      </w:rPr>
                      <w:t xml:space="preserve">, </w:t>
                    </w:r>
                    <w:proofErr w:type="spellStart"/>
                    <w:r w:rsidR="000B12B6">
                      <w:rPr>
                        <w:b/>
                        <w:lang w:val="en-GB"/>
                      </w:rPr>
                      <w:t>Fit</w:t>
                    </w:r>
                    <w:r w:rsidRPr="00A544FC">
                      <w:rPr>
                        <w:b/>
                        <w:lang w:val="en-GB"/>
                      </w:rPr>
                      <w:t>Droid</w:t>
                    </w:r>
                    <w:proofErr w:type="spellEnd"/>
                    <w:r>
                      <w:rPr>
                        <w:lang w:val="en-GB"/>
                      </w:rPr>
                      <w:t>,</w:t>
                    </w:r>
                    <w:r w:rsidR="00F76ECA" w:rsidRPr="006B6E3A">
                      <w:rPr>
                        <w:lang w:val="en-GB"/>
                      </w:rPr>
                      <w:t xml:space="preserve"> </w:t>
                    </w:r>
                    <w:r>
                      <w:rPr>
                        <w:lang w:val="en-GB"/>
                      </w:rPr>
                      <w:t xml:space="preserve">for Android devices. The tool </w:t>
                    </w:r>
                    <w:proofErr w:type="gramStart"/>
                    <w:r>
                      <w:rPr>
                        <w:lang w:val="en-GB"/>
                      </w:rPr>
                      <w:t>is able to</w:t>
                    </w:r>
                    <w:proofErr w:type="gramEnd"/>
                    <w:r>
                      <w:rPr>
                        <w:lang w:val="en-GB"/>
                      </w:rPr>
                      <w:t xml:space="preserve"> run on physical devices, and to inject faults in the native and HAL layers of Android.</w:t>
                    </w:r>
                  </w:p>
                  <w:p w14:paraId="56E5A96D" w14:textId="2B6EEBF9" w:rsidR="00E05E44" w:rsidRPr="00CC5646" w:rsidRDefault="00E97D35" w:rsidP="00CC5646">
                    <w:pPr>
                      <w:spacing w:before="120" w:after="0"/>
                      <w:rPr>
                        <w:lang w:val="en-GB"/>
                      </w:rPr>
                    </w:pPr>
                  </w:p>
                </w:sdtContent>
              </w:sdt>
              <w:sdt>
                <w:sdtPr>
                  <w:rPr>
                    <w:caps w:val="0"/>
                    <w:noProof/>
                    <w:color w:val="595959" w:themeColor="text1" w:themeTint="A6"/>
                    <w:kern w:val="0"/>
                    <w:lang w:val="en-GB"/>
                  </w:rPr>
                  <w:id w:val="-2074883442"/>
                </w:sdtPr>
                <w:sdtEndPr/>
                <w:sdtContent>
                  <w:p w14:paraId="43A19A95" w14:textId="18C40B81" w:rsidR="00E05E44" w:rsidRPr="00D66274" w:rsidRDefault="00E05E44" w:rsidP="00E05E44">
                    <w:pPr>
                      <w:pStyle w:val="Heading2"/>
                      <w:rPr>
                        <w:noProof/>
                        <w:lang w:val="it-IT"/>
                      </w:rPr>
                    </w:pPr>
                    <w:r w:rsidRPr="00D66274">
                      <w:rPr>
                        <w:rStyle w:val="Strong"/>
                        <w:lang w:val="it-IT"/>
                      </w:rPr>
                      <w:t xml:space="preserve">università </w:t>
                    </w:r>
                    <w:r w:rsidR="00EB5452" w:rsidRPr="00D66274">
                      <w:rPr>
                        <w:rStyle w:val="Strong"/>
                        <w:lang w:val="it-IT"/>
                      </w:rPr>
                      <w:t xml:space="preserve">DEGLI STUDI </w:t>
                    </w:r>
                    <w:r w:rsidRPr="00D66274">
                      <w:rPr>
                        <w:rStyle w:val="Strong"/>
                        <w:lang w:val="it-IT"/>
                      </w:rPr>
                      <w:t>di napoli federico secondo</w:t>
                    </w:r>
                    <w:r w:rsidRPr="00D66274">
                      <w:rPr>
                        <w:rStyle w:val="Strong"/>
                        <w:noProof/>
                        <w:lang w:val="it-IT"/>
                      </w:rPr>
                      <w:t xml:space="preserve">, </w:t>
                    </w:r>
                    <w:r w:rsidRPr="00D66274">
                      <w:rPr>
                        <w:noProof/>
                        <w:lang w:val="it-IT"/>
                      </w:rPr>
                      <w:t xml:space="preserve">naples – italy </w:t>
                    </w:r>
                  </w:p>
                  <w:p w14:paraId="29B413C2" w14:textId="049CB6D0" w:rsidR="00E05E44" w:rsidRPr="00672564" w:rsidRDefault="00BE1B0B" w:rsidP="00E05E44">
                    <w:pPr>
                      <w:pStyle w:val="Heading3"/>
                      <w:rPr>
                        <w:noProof/>
                        <w:lang w:val="en-GB"/>
                      </w:rPr>
                    </w:pPr>
                    <w:r w:rsidRPr="00BE1B0B">
                      <w:rPr>
                        <w:noProof/>
                        <w:lang w:val="en-GB"/>
                      </w:rPr>
                      <w:t>MSc</w:t>
                    </w:r>
                    <w:r w:rsidR="00EB5452">
                      <w:rPr>
                        <w:noProof/>
                        <w:lang w:val="en-GB"/>
                      </w:rPr>
                      <w:t xml:space="preserve"> DEGREE</w:t>
                    </w:r>
                    <w:r w:rsidRPr="00BE1B0B">
                      <w:rPr>
                        <w:noProof/>
                        <w:lang w:val="en-GB"/>
                      </w:rPr>
                      <w:t xml:space="preserve"> in </w:t>
                    </w:r>
                    <w:r w:rsidR="00EB5452">
                      <w:rPr>
                        <w:noProof/>
                        <w:lang w:val="en-GB"/>
                      </w:rPr>
                      <w:t xml:space="preserve">COMPUTER </w:t>
                    </w:r>
                    <w:r w:rsidRPr="00BE1B0B">
                      <w:rPr>
                        <w:noProof/>
                        <w:lang w:val="en-GB"/>
                      </w:rPr>
                      <w:t>Engineering</w:t>
                    </w:r>
                    <w:r>
                      <w:rPr>
                        <w:noProof/>
                        <w:lang w:val="en-GB"/>
                      </w:rPr>
                      <w:t>)</w:t>
                    </w:r>
                    <w:r w:rsidR="001A4E6C">
                      <w:rPr>
                        <w:noProof/>
                        <w:lang w:val="en-GB"/>
                      </w:rPr>
                      <w:br/>
                      <w:t>November 2011 – January 2014</w:t>
                    </w:r>
                  </w:p>
                  <w:p w14:paraId="0B0E526B" w14:textId="5CBFEA6B" w:rsidR="00E05E44" w:rsidRPr="00672564" w:rsidRDefault="00E05E44" w:rsidP="00E05E44">
                    <w:pPr>
                      <w:spacing w:line="240" w:lineRule="auto"/>
                      <w:rPr>
                        <w:noProof/>
                        <w:lang w:val="en-GB"/>
                      </w:rPr>
                    </w:pPr>
                    <w:r w:rsidRPr="00672564">
                      <w:rPr>
                        <w:i/>
                        <w:noProof/>
                        <w:lang w:val="en-GB"/>
                      </w:rPr>
                      <w:t>Thesis:</w:t>
                    </w:r>
                    <w:r w:rsidRPr="00672564">
                      <w:rPr>
                        <w:noProof/>
                        <w:lang w:val="en-GB"/>
                      </w:rPr>
                      <w:t xml:space="preserve"> “A Fault Injection Tool for Java Software Applications”</w:t>
                    </w:r>
                    <w:r w:rsidR="008D67FF">
                      <w:rPr>
                        <w:noProof/>
                        <w:lang w:val="en-GB"/>
                      </w:rPr>
                      <w:br/>
                    </w:r>
                    <w:r w:rsidRPr="00672564">
                      <w:rPr>
                        <w:i/>
                        <w:noProof/>
                        <w:lang w:val="en-GB"/>
                      </w:rPr>
                      <w:t>Evaluation:</w:t>
                    </w:r>
                    <w:r w:rsidRPr="00672564">
                      <w:rPr>
                        <w:noProof/>
                        <w:lang w:val="en-GB"/>
                      </w:rPr>
                      <w:t xml:space="preserve"> 110/110 cum laude</w:t>
                    </w:r>
                  </w:p>
                </w:sdtContent>
              </w:sdt>
              <w:sdt>
                <w:sdtPr>
                  <w:rPr>
                    <w:caps w:val="0"/>
                    <w:noProof/>
                    <w:color w:val="595959" w:themeColor="text1" w:themeTint="A6"/>
                    <w:kern w:val="0"/>
                    <w:lang w:val="en-GB"/>
                  </w:rPr>
                  <w:id w:val="1242674869"/>
                </w:sdtPr>
                <w:sdtEndPr/>
                <w:sdtContent>
                  <w:p w14:paraId="3F7C8A8B" w14:textId="041B24F1" w:rsidR="00E05E44" w:rsidRPr="00D66274" w:rsidRDefault="00E05E44" w:rsidP="00E05E44">
                    <w:pPr>
                      <w:pStyle w:val="Heading2"/>
                      <w:rPr>
                        <w:noProof/>
                        <w:lang w:val="it-IT"/>
                      </w:rPr>
                    </w:pPr>
                    <w:r w:rsidRPr="00D66274">
                      <w:rPr>
                        <w:rStyle w:val="Strong"/>
                        <w:noProof/>
                        <w:lang w:val="it-IT"/>
                      </w:rPr>
                      <w:t xml:space="preserve">università </w:t>
                    </w:r>
                    <w:r w:rsidR="00EB5452" w:rsidRPr="00D66274">
                      <w:rPr>
                        <w:rStyle w:val="Strong"/>
                        <w:noProof/>
                        <w:lang w:val="it-IT"/>
                      </w:rPr>
                      <w:t xml:space="preserve">DEGLI STUDI </w:t>
                    </w:r>
                    <w:r w:rsidRPr="00D66274">
                      <w:rPr>
                        <w:rStyle w:val="Strong"/>
                        <w:noProof/>
                        <w:lang w:val="it-IT"/>
                      </w:rPr>
                      <w:t xml:space="preserve">di napoli federico </w:t>
                    </w:r>
                    <w:r w:rsidR="00EB5452" w:rsidRPr="00D66274">
                      <w:rPr>
                        <w:rStyle w:val="Strong"/>
                        <w:noProof/>
                        <w:lang w:val="it-IT"/>
                      </w:rPr>
                      <w:t>II</w:t>
                    </w:r>
                    <w:r w:rsidRPr="00D66274">
                      <w:rPr>
                        <w:rStyle w:val="Strong"/>
                        <w:noProof/>
                        <w:lang w:val="it-IT"/>
                      </w:rPr>
                      <w:t xml:space="preserve">, </w:t>
                    </w:r>
                    <w:r w:rsidRPr="00D66274">
                      <w:rPr>
                        <w:noProof/>
                        <w:lang w:val="it-IT"/>
                      </w:rPr>
                      <w:t xml:space="preserve">naples – italy </w:t>
                    </w:r>
                  </w:p>
                  <w:p w14:paraId="27DBCEC3" w14:textId="5B9CE67A" w:rsidR="00E05E44" w:rsidRPr="00672564" w:rsidRDefault="00BE1B0B" w:rsidP="00E05E44">
                    <w:pPr>
                      <w:pStyle w:val="Heading3"/>
                      <w:rPr>
                        <w:noProof/>
                        <w:lang w:val="en-GB"/>
                      </w:rPr>
                    </w:pPr>
                    <w:r>
                      <w:rPr>
                        <w:noProof/>
                        <w:lang w:val="en-GB"/>
                      </w:rPr>
                      <w:t xml:space="preserve">BACHELOR </w:t>
                    </w:r>
                    <w:r w:rsidR="00EB5452">
                      <w:rPr>
                        <w:noProof/>
                        <w:lang w:val="en-GB"/>
                      </w:rPr>
                      <w:t xml:space="preserve">DEGREE </w:t>
                    </w:r>
                    <w:r>
                      <w:rPr>
                        <w:noProof/>
                        <w:lang w:val="en-GB"/>
                      </w:rPr>
                      <w:t xml:space="preserve">IN </w:t>
                    </w:r>
                    <w:r w:rsidR="00EB5452">
                      <w:rPr>
                        <w:noProof/>
                        <w:lang w:val="en-GB"/>
                      </w:rPr>
                      <w:t xml:space="preserve">COMPUTER </w:t>
                    </w:r>
                    <w:r>
                      <w:rPr>
                        <w:noProof/>
                        <w:lang w:val="en-GB"/>
                      </w:rPr>
                      <w:t>ENGINEERING)</w:t>
                    </w:r>
                    <w:r w:rsidR="00E05E44">
                      <w:rPr>
                        <w:noProof/>
                        <w:lang w:val="en-GB"/>
                      </w:rPr>
                      <w:br/>
                      <w:t>October 2008 – October 2011</w:t>
                    </w:r>
                  </w:p>
                  <w:p w14:paraId="7C9DEEB1" w14:textId="5AE52161" w:rsidR="00E05E44" w:rsidRPr="008D67FF" w:rsidRDefault="00E05E44" w:rsidP="00D057D4">
                    <w:pPr>
                      <w:rPr>
                        <w:noProof/>
                        <w:lang w:val="en-GB"/>
                      </w:rPr>
                    </w:pPr>
                    <w:r w:rsidRPr="00672564">
                      <w:rPr>
                        <w:i/>
                        <w:noProof/>
                        <w:lang w:val="en-GB"/>
                      </w:rPr>
                      <w:t>Thesis:</w:t>
                    </w:r>
                    <w:r w:rsidRPr="00672564">
                      <w:rPr>
                        <w:noProof/>
                        <w:lang w:val="en-GB"/>
                      </w:rPr>
                      <w:t xml:space="preserve"> “Comparison between programming models in Facebook and Google Plus”</w:t>
                    </w:r>
                    <w:r w:rsidR="008D67FF">
                      <w:rPr>
                        <w:noProof/>
                        <w:lang w:val="en-GB"/>
                      </w:rPr>
                      <w:br/>
                    </w:r>
                    <w:r w:rsidRPr="00672564">
                      <w:rPr>
                        <w:i/>
                        <w:noProof/>
                        <w:lang w:val="en-GB"/>
                      </w:rPr>
                      <w:t>Evaluation:</w:t>
                    </w:r>
                    <w:r w:rsidRPr="00672564">
                      <w:rPr>
                        <w:noProof/>
                        <w:lang w:val="en-GB"/>
                      </w:rPr>
                      <w:t xml:space="preserve"> 110/110 cum laude</w:t>
                    </w:r>
                  </w:p>
                </w:sdtContent>
              </w:sdt>
            </w:sdtContent>
          </w:sdt>
        </w:tc>
      </w:tr>
      <w:tr w:rsidR="006955E7" w:rsidRPr="00672564" w14:paraId="55F95820" w14:textId="77777777" w:rsidTr="002C789D">
        <w:trPr>
          <w:trHeight w:val="3506"/>
        </w:trPr>
        <w:tc>
          <w:tcPr>
            <w:tcW w:w="1987" w:type="dxa"/>
          </w:tcPr>
          <w:p w14:paraId="562A543C" w14:textId="268504DA" w:rsidR="00FD6745" w:rsidRPr="00672564" w:rsidRDefault="00FD6745" w:rsidP="00E05E44">
            <w:pPr>
              <w:pStyle w:val="Heading1"/>
              <w:rPr>
                <w:rFonts w:ascii="Arial" w:hAnsi="Arial"/>
                <w:noProof/>
                <w:color w:val="7C9E0E"/>
                <w:lang w:val="en-GB"/>
              </w:rPr>
            </w:pPr>
            <w:r>
              <w:rPr>
                <w:rFonts w:ascii="Arial" w:hAnsi="Arial"/>
                <w:noProof/>
                <w:color w:val="7C9E0E"/>
                <w:lang w:val="en-GB"/>
              </w:rPr>
              <w:t>Pubblication</w:t>
            </w:r>
            <w:r w:rsidR="006955E7">
              <w:rPr>
                <w:rFonts w:ascii="Arial" w:hAnsi="Arial"/>
                <w:noProof/>
                <w:color w:val="7C9E0E"/>
                <w:lang w:val="en-GB"/>
              </w:rPr>
              <w:t>S</w:t>
            </w:r>
          </w:p>
        </w:tc>
        <w:tc>
          <w:tcPr>
            <w:tcW w:w="8647" w:type="dxa"/>
          </w:tcPr>
          <w:sdt>
            <w:sdtPr>
              <w:rPr>
                <w:caps/>
                <w:noProof/>
                <w:color w:val="595959" w:themeColor="text1" w:themeTint="A6"/>
                <w:lang w:val="en-GB"/>
              </w:rPr>
              <w:id w:val="588425121"/>
            </w:sdtPr>
            <w:sdtEndPr>
              <w:rPr>
                <w:caps w:val="0"/>
              </w:rPr>
            </w:sdtEndPr>
            <w:sdtContent>
              <w:sdt>
                <w:sdtPr>
                  <w:rPr>
                    <w:caps/>
                    <w:noProof/>
                    <w:color w:val="595959" w:themeColor="text1" w:themeTint="A6"/>
                    <w:lang w:val="en-GB"/>
                  </w:rPr>
                  <w:id w:val="603391163"/>
                </w:sdtPr>
                <w:sdtEndPr>
                  <w:rPr>
                    <w:caps w:val="0"/>
                  </w:rPr>
                </w:sdtEndPr>
                <w:sdtContent>
                  <w:sdt>
                    <w:sdtPr>
                      <w:rPr>
                        <w:caps/>
                        <w:noProof/>
                        <w:color w:val="595959" w:themeColor="text1" w:themeTint="A6"/>
                        <w:lang w:val="en-GB"/>
                      </w:rPr>
                      <w:id w:val="-57245598"/>
                    </w:sdtPr>
                    <w:sdtEndPr>
                      <w:rPr>
                        <w:caps w:val="0"/>
                      </w:rPr>
                    </w:sdtEndPr>
                    <w:sdtContent>
                      <w:p w14:paraId="3CD993A4" w14:textId="34D5834D" w:rsidR="00D66274" w:rsidRDefault="00D66274" w:rsidP="00D66274">
                        <w:r>
                          <w:t xml:space="preserve">A.K. Iannillo, </w:t>
                        </w:r>
                        <w:r w:rsidRPr="00D66274">
                          <w:t xml:space="preserve">R. </w:t>
                        </w:r>
                        <w:proofErr w:type="spellStart"/>
                        <w:r w:rsidRPr="00D66274">
                          <w:t>Natella</w:t>
                        </w:r>
                        <w:proofErr w:type="spellEnd"/>
                        <w:r>
                          <w:t xml:space="preserve">, </w:t>
                        </w:r>
                        <w:r w:rsidR="002C789D">
                          <w:t xml:space="preserve">D. </w:t>
                        </w:r>
                        <w:proofErr w:type="spellStart"/>
                        <w:r w:rsidR="002C789D">
                          <w:t>Cotroneo</w:t>
                        </w:r>
                        <w:proofErr w:type="spellEnd"/>
                        <w:r w:rsidR="002C789D">
                          <w:t>, C. Nita-</w:t>
                        </w:r>
                        <w:proofErr w:type="spellStart"/>
                        <w:r w:rsidR="002C789D">
                          <w:t>Rotaru</w:t>
                        </w:r>
                        <w:proofErr w:type="spellEnd"/>
                        <w:r w:rsidRPr="00D66274">
                          <w:t xml:space="preserve">: </w:t>
                        </w:r>
                        <w:r w:rsidRPr="00D66274">
                          <w:rPr>
                            <w:i/>
                          </w:rPr>
                          <w:t>“</w:t>
                        </w:r>
                        <w:proofErr w:type="spellStart"/>
                        <w:r w:rsidR="002C789D">
                          <w:rPr>
                            <w:i/>
                          </w:rPr>
                          <w:t>Chizpurfle</w:t>
                        </w:r>
                        <w:proofErr w:type="spellEnd"/>
                        <w:r w:rsidR="002C789D">
                          <w:rPr>
                            <w:i/>
                          </w:rPr>
                          <w:t xml:space="preserve">: </w:t>
                        </w:r>
                        <w:r w:rsidR="002C789D" w:rsidRPr="002C789D">
                          <w:rPr>
                            <w:i/>
                          </w:rPr>
                          <w:t xml:space="preserve">A Gray-Box Android </w:t>
                        </w:r>
                        <w:proofErr w:type="spellStart"/>
                        <w:r w:rsidR="002C789D" w:rsidRPr="002C789D">
                          <w:rPr>
                            <w:i/>
                          </w:rPr>
                          <w:t>Fuzzer</w:t>
                        </w:r>
                        <w:proofErr w:type="spellEnd"/>
                        <w:r w:rsidR="002C789D" w:rsidRPr="002C789D">
                          <w:rPr>
                            <w:i/>
                          </w:rPr>
                          <w:t xml:space="preserve"> for Vendor Service Customizations</w:t>
                        </w:r>
                        <w:r>
                          <w:rPr>
                            <w:i/>
                          </w:rPr>
                          <w:t>”</w:t>
                        </w:r>
                        <w:r>
                          <w:t xml:space="preserve">, </w:t>
                        </w:r>
                        <w:r w:rsidR="002C789D">
                          <w:t xml:space="preserve">Published in: Software Reliability Engineering (ISSRE), 2017 IEEE 28th International Symposium on. Date of Conference: 23-26 Oct. 2017 </w:t>
                        </w:r>
                        <w:r w:rsidR="002C789D">
                          <w:rPr>
                            <w:b/>
                          </w:rPr>
                          <w:t xml:space="preserve">Conference </w:t>
                        </w:r>
                        <w:r w:rsidR="002C789D" w:rsidRPr="00A544FC">
                          <w:rPr>
                            <w:b/>
                          </w:rPr>
                          <w:t>Best Paper</w:t>
                        </w:r>
                        <w:r w:rsidR="002C789D">
                          <w:rPr>
                            <w:b/>
                          </w:rPr>
                          <w:t xml:space="preserve"> Award</w:t>
                        </w:r>
                      </w:p>
                      <w:p w14:paraId="266A8D9E" w14:textId="54C8A299" w:rsidR="002C789D" w:rsidRPr="002C789D" w:rsidRDefault="002C789D" w:rsidP="002C789D">
                        <w:r w:rsidRPr="00D66274">
                          <w:t xml:space="preserve">D. </w:t>
                        </w:r>
                        <w:proofErr w:type="spellStart"/>
                        <w:r w:rsidRPr="00D66274">
                          <w:t>Cotroneo</w:t>
                        </w:r>
                        <w:proofErr w:type="spellEnd"/>
                        <w:r>
                          <w:t xml:space="preserve">, F. </w:t>
                        </w:r>
                        <w:proofErr w:type="spellStart"/>
                        <w:r>
                          <w:t>Fucci</w:t>
                        </w:r>
                        <w:proofErr w:type="spellEnd"/>
                        <w:r>
                          <w:t xml:space="preserve">, A.K. Iannillo, </w:t>
                        </w:r>
                        <w:r w:rsidRPr="00D66274">
                          <w:t xml:space="preserve">R. </w:t>
                        </w:r>
                        <w:proofErr w:type="spellStart"/>
                        <w:r w:rsidRPr="00D66274">
                          <w:t>Natella</w:t>
                        </w:r>
                        <w:proofErr w:type="spellEnd"/>
                        <w:r>
                          <w:t xml:space="preserve">, R. </w:t>
                        </w:r>
                        <w:proofErr w:type="spellStart"/>
                        <w:r>
                          <w:t>Pietrantuono</w:t>
                        </w:r>
                        <w:proofErr w:type="spellEnd"/>
                        <w:r>
                          <w:t>***</w:t>
                        </w:r>
                        <w:r w:rsidRPr="00D66274">
                          <w:t xml:space="preserve">: </w:t>
                        </w:r>
                        <w:r w:rsidRPr="00D66274">
                          <w:rPr>
                            <w:i/>
                          </w:rPr>
                          <w:t>“Software Aging Analysis of the Android Mobile OS</w:t>
                        </w:r>
                        <w:r>
                          <w:rPr>
                            <w:i/>
                          </w:rPr>
                          <w:t>”</w:t>
                        </w:r>
                        <w:r>
                          <w:t>, Published in: Software Reliability Engineering (ISSRE), 2016 IEEE 27th International Symposium on. Date of Conference: 23-27 Oct. 2016</w:t>
                        </w:r>
                      </w:p>
                      <w:p w14:paraId="0201CBA8" w14:textId="65CF85DA" w:rsidR="00D66274" w:rsidRPr="00BE1B0B" w:rsidRDefault="00D66274" w:rsidP="00D66274">
                        <w:r w:rsidRPr="00E05E44">
                          <w:t xml:space="preserve">D. </w:t>
                        </w:r>
                        <w:proofErr w:type="spellStart"/>
                        <w:r w:rsidRPr="00E05E44">
                          <w:t>Cotroneo</w:t>
                        </w:r>
                        <w:proofErr w:type="spellEnd"/>
                        <w:r>
                          <w:t xml:space="preserve">, A.K. Iannillo, R. </w:t>
                        </w:r>
                        <w:proofErr w:type="spellStart"/>
                        <w:r>
                          <w:t>Natella</w:t>
                        </w:r>
                        <w:proofErr w:type="spellEnd"/>
                        <w:r>
                          <w:t xml:space="preserve">, R. </w:t>
                        </w:r>
                        <w:proofErr w:type="spellStart"/>
                        <w:r>
                          <w:t>Pietrantuono</w:t>
                        </w:r>
                        <w:proofErr w:type="spellEnd"/>
                        <w:r>
                          <w:t xml:space="preserve">, S. Russo***: </w:t>
                        </w:r>
                        <w:r>
                          <w:rPr>
                            <w:i/>
                          </w:rPr>
                          <w:t>“</w:t>
                        </w:r>
                        <w:r w:rsidRPr="00D66274">
                          <w:rPr>
                            <w:i/>
                          </w:rPr>
                          <w:t>The Software Aging and Rejuvenation Repository</w:t>
                        </w:r>
                        <w:r>
                          <w:rPr>
                            <w:i/>
                          </w:rPr>
                          <w:t>”</w:t>
                        </w:r>
                        <w:r>
                          <w:t>, Proc. of the 26th IEEE International Symposium on Software Reliability Engineering (ISSRE 2015), November 2-5, 2015</w:t>
                        </w:r>
                      </w:p>
                    </w:sdtContent>
                  </w:sdt>
                  <w:p w14:paraId="32915C9D" w14:textId="582AA81E" w:rsidR="00D66274" w:rsidRPr="00CC5646" w:rsidRDefault="00BE1B0B" w:rsidP="00EB5452">
                    <w:pPr>
                      <w:rPr>
                        <w:b/>
                      </w:rPr>
                    </w:pPr>
                    <w:r w:rsidRPr="00E05E44">
                      <w:t xml:space="preserve">D. </w:t>
                    </w:r>
                    <w:proofErr w:type="spellStart"/>
                    <w:r w:rsidRPr="00E05E44">
                      <w:t>Cotroneo</w:t>
                    </w:r>
                    <w:proofErr w:type="spellEnd"/>
                    <w:r>
                      <w:t xml:space="preserve">, L. De Simone, A.K. Iannillo, A. </w:t>
                    </w:r>
                    <w:proofErr w:type="spellStart"/>
                    <w:r>
                      <w:t>Lanzaro</w:t>
                    </w:r>
                    <w:proofErr w:type="spellEnd"/>
                    <w:r>
                      <w:t xml:space="preserve">, R. </w:t>
                    </w:r>
                    <w:proofErr w:type="spellStart"/>
                    <w:r>
                      <w:t>Natella</w:t>
                    </w:r>
                    <w:proofErr w:type="spellEnd"/>
                    <w:r w:rsidR="00D66274">
                      <w:t>***</w:t>
                    </w:r>
                    <w:r>
                      <w:t xml:space="preserve">: </w:t>
                    </w:r>
                    <w:r>
                      <w:rPr>
                        <w:i/>
                      </w:rPr>
                      <w:t>“</w:t>
                    </w:r>
                    <w:r w:rsidRPr="001A4E6C">
                      <w:rPr>
                        <w:i/>
                      </w:rPr>
                      <w:t>Dependability Evaluation and Benchmarking of Network Function Virtualization Infrastructures</w:t>
                    </w:r>
                    <w:r>
                      <w:rPr>
                        <w:i/>
                      </w:rPr>
                      <w:t>”</w:t>
                    </w:r>
                    <w:r>
                      <w:t xml:space="preserve">, Proc. of </w:t>
                    </w:r>
                    <w:r w:rsidRPr="001A4E6C">
                      <w:t xml:space="preserve">1st IEEE Conference Network </w:t>
                    </w:r>
                    <w:proofErr w:type="spellStart"/>
                    <w:r w:rsidRPr="001A4E6C">
                      <w:t>Softwarization</w:t>
                    </w:r>
                    <w:proofErr w:type="spellEnd"/>
                    <w:r w:rsidRPr="001A4E6C">
                      <w:t xml:space="preserve"> (</w:t>
                    </w:r>
                    <w:proofErr w:type="spellStart"/>
                    <w:r w:rsidRPr="001A4E6C">
                      <w:t>NetSoft</w:t>
                    </w:r>
                    <w:proofErr w:type="spellEnd"/>
                    <w:r>
                      <w:t xml:space="preserve"> 2015</w:t>
                    </w:r>
                    <w:r w:rsidRPr="001A4E6C">
                      <w:t xml:space="preserve">), 2015 on </w:t>
                    </w:r>
                    <w:r>
                      <w:t>April 13-17, 2015</w:t>
                    </w:r>
                    <w:r w:rsidR="00EB5452">
                      <w:t xml:space="preserve"> </w:t>
                    </w:r>
                    <w:r w:rsidR="00CC5646">
                      <w:rPr>
                        <w:b/>
                      </w:rPr>
                      <w:t xml:space="preserve">Conference </w:t>
                    </w:r>
                    <w:r w:rsidR="00EB5452" w:rsidRPr="00A544FC">
                      <w:rPr>
                        <w:b/>
                      </w:rPr>
                      <w:t>Best Paper</w:t>
                    </w:r>
                    <w:r w:rsidR="00CC5646">
                      <w:rPr>
                        <w:b/>
                      </w:rPr>
                      <w:t xml:space="preserve"> Award</w:t>
                    </w:r>
                  </w:p>
                  <w:p w14:paraId="30EE5F75" w14:textId="308CB484" w:rsidR="00FD6745" w:rsidRPr="00BE1B0B" w:rsidRDefault="00FD6745" w:rsidP="00EB5452">
                    <w:r w:rsidRPr="00E05E44">
                      <w:t xml:space="preserve">D. </w:t>
                    </w:r>
                    <w:proofErr w:type="spellStart"/>
                    <w:r w:rsidRPr="00E05E44">
                      <w:t>Cotroneo</w:t>
                    </w:r>
                    <w:proofErr w:type="spellEnd"/>
                    <w:r>
                      <w:t xml:space="preserve">, L. De Simone, A.K. Iannillo, A. </w:t>
                    </w:r>
                    <w:proofErr w:type="spellStart"/>
                    <w:r>
                      <w:t>Lanzaro</w:t>
                    </w:r>
                    <w:proofErr w:type="spellEnd"/>
                    <w:r>
                      <w:t xml:space="preserve">, R. </w:t>
                    </w:r>
                    <w:proofErr w:type="spellStart"/>
                    <w:r>
                      <w:t>Natella</w:t>
                    </w:r>
                    <w:proofErr w:type="spellEnd"/>
                    <w:r w:rsidR="00D66274">
                      <w:t>***</w:t>
                    </w:r>
                    <w:r>
                      <w:t xml:space="preserve">: </w:t>
                    </w:r>
                    <w:r>
                      <w:rPr>
                        <w:i/>
                      </w:rPr>
                      <w:t>“Usability of Fault Injection”</w:t>
                    </w:r>
                    <w:r>
                      <w:t>, Proc. of the 25th IEEE International Symposium on Software Reliability Engineering (I</w:t>
                    </w:r>
                    <w:r w:rsidR="00D66274">
                      <w:t>SSRE 2014), November 3-6, 2014</w:t>
                    </w:r>
                  </w:p>
                </w:sdtContent>
              </w:sdt>
              <w:sdt>
                <w:sdtPr>
                  <w:rPr>
                    <w:caps/>
                    <w:noProof/>
                    <w:color w:val="595959" w:themeColor="text1" w:themeTint="A6"/>
                    <w:lang w:val="en-GB"/>
                  </w:rPr>
                  <w:id w:val="-1134561728"/>
                </w:sdtPr>
                <w:sdtEndPr>
                  <w:rPr>
                    <w:caps w:val="0"/>
                  </w:rPr>
                </w:sdtEndPr>
                <w:sdtContent>
                  <w:p w14:paraId="4192FFB1" w14:textId="77777777" w:rsidR="00D66274" w:rsidRDefault="00FD6745" w:rsidP="00D66274">
                    <w:r>
                      <w:t xml:space="preserve">D. </w:t>
                    </w:r>
                    <w:proofErr w:type="spellStart"/>
                    <w:r>
                      <w:t>Cotroneo</w:t>
                    </w:r>
                    <w:proofErr w:type="spellEnd"/>
                    <w:r>
                      <w:t xml:space="preserve">, L. De Simone, A.K. Iannillo, A. </w:t>
                    </w:r>
                    <w:proofErr w:type="spellStart"/>
                    <w:r>
                      <w:t>Lanzaro</w:t>
                    </w:r>
                    <w:proofErr w:type="spellEnd"/>
                    <w:r>
                      <w:t xml:space="preserve">, R. </w:t>
                    </w:r>
                    <w:proofErr w:type="spellStart"/>
                    <w:r>
                      <w:t>Natella</w:t>
                    </w:r>
                    <w:proofErr w:type="spellEnd"/>
                    <w:r w:rsidR="00D66274">
                      <w:t>***</w:t>
                    </w:r>
                    <w:r>
                      <w:t xml:space="preserve">, Jiang Fan, Wang Ping: </w:t>
                    </w:r>
                    <w:r>
                      <w:rPr>
                        <w:i/>
                      </w:rPr>
                      <w:t>“</w:t>
                    </w:r>
                    <w:r w:rsidRPr="00E05E44">
                      <w:rPr>
                        <w:i/>
                      </w:rPr>
                      <w:t>Network Function Virtualization: Challenges and</w:t>
                    </w:r>
                    <w:r>
                      <w:rPr>
                        <w:i/>
                      </w:rPr>
                      <w:t xml:space="preserve"> </w:t>
                    </w:r>
                    <w:r w:rsidRPr="00E05E44">
                      <w:rPr>
                        <w:i/>
                      </w:rPr>
                      <w:t>Directions for Reliability Assurance</w:t>
                    </w:r>
                    <w:r>
                      <w:rPr>
                        <w:i/>
                      </w:rPr>
                      <w:t>”</w:t>
                    </w:r>
                    <w:r>
                      <w:t>, Proc. of the 25th IEEE International Symposium on Software Reliability Engineering (ISSRE 2014), November 3-6, 2014</w:t>
                    </w:r>
                  </w:p>
                  <w:p w14:paraId="4045EF47" w14:textId="5A62F43E" w:rsidR="00FD6745" w:rsidRPr="00BE1B0B" w:rsidRDefault="00D66274" w:rsidP="00D66274">
                    <w:r>
                      <w:t>***</w:t>
                    </w:r>
                    <w:r w:rsidRPr="00D66274">
                      <w:t xml:space="preserve"> international authorship order does not apply</w:t>
                    </w:r>
                    <w:r>
                      <w:t xml:space="preserve">; authors are in </w:t>
                    </w:r>
                    <w:r w:rsidRPr="00D66274">
                      <w:t>an alphabetic order, due to internal policies applied by the authors' research group.</w:t>
                    </w:r>
                  </w:p>
                </w:sdtContent>
              </w:sdt>
            </w:sdtContent>
          </w:sdt>
        </w:tc>
      </w:tr>
      <w:tr w:rsidR="006955E7" w:rsidRPr="00CC5646" w14:paraId="02803A5A" w14:textId="77777777" w:rsidTr="002C789D">
        <w:tc>
          <w:tcPr>
            <w:tcW w:w="1987" w:type="dxa"/>
          </w:tcPr>
          <w:p w14:paraId="29EC8E62" w14:textId="77777777" w:rsidR="001A4E6C" w:rsidRPr="00672564" w:rsidRDefault="001A4E6C" w:rsidP="00E05E44">
            <w:pPr>
              <w:pStyle w:val="Heading1"/>
              <w:rPr>
                <w:noProof/>
                <w:lang w:val="en-GB"/>
              </w:rPr>
            </w:pPr>
            <w:r w:rsidRPr="00672564">
              <w:rPr>
                <w:rFonts w:ascii="Arial" w:hAnsi="Arial"/>
                <w:noProof/>
                <w:color w:val="7C9E0E"/>
                <w:lang w:val="en-GB"/>
              </w:rPr>
              <w:lastRenderedPageBreak/>
              <w:t>LANGUAGES</w:t>
            </w:r>
          </w:p>
        </w:tc>
        <w:tc>
          <w:tcPr>
            <w:tcW w:w="8647" w:type="dxa"/>
          </w:tcPr>
          <w:p w14:paraId="731F19D1" w14:textId="77777777" w:rsidR="001A4E6C" w:rsidRPr="00672564" w:rsidRDefault="001A4E6C" w:rsidP="00E05E44">
            <w:pPr>
              <w:rPr>
                <w:noProof/>
                <w:lang w:val="en-GB"/>
              </w:rPr>
            </w:pPr>
            <w:r w:rsidRPr="00672564">
              <w:rPr>
                <w:noProof/>
                <w:lang w:val="en-GB"/>
              </w:rPr>
              <w:t>ITALIAN</w:t>
            </w:r>
            <w:r w:rsidRPr="00672564">
              <w:rPr>
                <w:noProof/>
                <w:lang w:val="en-GB"/>
              </w:rPr>
              <w:br/>
              <w:t>Mother tongue</w:t>
            </w:r>
          </w:p>
          <w:p w14:paraId="5E2AC22B" w14:textId="3C2254B4" w:rsidR="001A4E6C" w:rsidRPr="00672564" w:rsidRDefault="001A4E6C" w:rsidP="008D67FF">
            <w:pPr>
              <w:rPr>
                <w:noProof/>
                <w:lang w:val="en-GB"/>
              </w:rPr>
            </w:pPr>
            <w:r w:rsidRPr="00672564">
              <w:rPr>
                <w:noProof/>
                <w:lang w:val="en-GB"/>
              </w:rPr>
              <w:t>ENGLISH</w:t>
            </w:r>
            <w:r w:rsidRPr="00672564">
              <w:rPr>
                <w:noProof/>
                <w:lang w:val="en-GB"/>
              </w:rPr>
              <w:br/>
            </w:r>
            <w:r w:rsidRPr="00672564">
              <w:rPr>
                <w:i/>
                <w:noProof/>
                <w:lang w:val="en-GB"/>
              </w:rPr>
              <w:t>Self-assessment:</w:t>
            </w:r>
            <w:r w:rsidR="008D67FF">
              <w:rPr>
                <w:noProof/>
                <w:lang w:val="en-GB"/>
              </w:rPr>
              <w:br/>
              <w:t xml:space="preserve">   </w:t>
            </w:r>
            <w:r w:rsidRPr="008D67FF">
              <w:rPr>
                <w:noProof/>
                <w:lang w:val="en-GB"/>
              </w:rPr>
              <w:t>Understa</w:t>
            </w:r>
            <w:r w:rsidR="00A61A8A">
              <w:rPr>
                <w:noProof/>
                <w:lang w:val="en-GB"/>
              </w:rPr>
              <w:t>nding: listening 9/10, reading 9</w:t>
            </w:r>
            <w:r w:rsidRPr="008D67FF">
              <w:rPr>
                <w:noProof/>
                <w:lang w:val="en-GB"/>
              </w:rPr>
              <w:t>/10</w:t>
            </w:r>
            <w:r w:rsidR="008D67FF">
              <w:rPr>
                <w:noProof/>
                <w:lang w:val="en-GB"/>
              </w:rPr>
              <w:br/>
              <w:t xml:space="preserve">   </w:t>
            </w:r>
            <w:r w:rsidR="00A61A8A">
              <w:rPr>
                <w:noProof/>
                <w:lang w:val="en-GB"/>
              </w:rPr>
              <w:t>Speaking: spoken interaction 9/10, spoken production 9</w:t>
            </w:r>
            <w:r w:rsidRPr="00672564">
              <w:rPr>
                <w:noProof/>
                <w:lang w:val="en-GB"/>
              </w:rPr>
              <w:t>/10</w:t>
            </w:r>
            <w:r w:rsidR="008D67FF">
              <w:rPr>
                <w:noProof/>
                <w:lang w:val="en-GB"/>
              </w:rPr>
              <w:br/>
              <w:t xml:space="preserve">   </w:t>
            </w:r>
            <w:r w:rsidRPr="00672564">
              <w:rPr>
                <w:noProof/>
                <w:lang w:val="en-GB"/>
              </w:rPr>
              <w:t>Writing: 9/10</w:t>
            </w:r>
          </w:p>
          <w:p w14:paraId="2967C2D7" w14:textId="77777777" w:rsidR="001A4E6C" w:rsidRPr="00672564" w:rsidRDefault="001A4E6C" w:rsidP="00E05E44">
            <w:pPr>
              <w:rPr>
                <w:noProof/>
                <w:lang w:val="en-GB"/>
              </w:rPr>
            </w:pPr>
            <w:r w:rsidRPr="00672564">
              <w:rPr>
                <w:noProof/>
                <w:lang w:val="en-GB"/>
              </w:rPr>
              <w:t>Certificate: University of Cambridge: FCE, council of Europe level B2</w:t>
            </w:r>
          </w:p>
          <w:p w14:paraId="0CAA7612" w14:textId="4025A744" w:rsidR="00CC5646" w:rsidRPr="00CC5646" w:rsidRDefault="001A4E6C" w:rsidP="006955E7">
            <w:pPr>
              <w:rPr>
                <w:i/>
                <w:noProof/>
                <w:lang w:val="en-GB"/>
              </w:rPr>
            </w:pPr>
            <w:r w:rsidRPr="00672564">
              <w:rPr>
                <w:noProof/>
                <w:lang w:val="en-GB"/>
              </w:rPr>
              <w:t xml:space="preserve">SPANISH </w:t>
            </w:r>
            <w:r w:rsidRPr="00672564">
              <w:rPr>
                <w:noProof/>
                <w:lang w:val="en-GB"/>
              </w:rPr>
              <w:br/>
            </w:r>
            <w:r w:rsidR="006955E7">
              <w:rPr>
                <w:i/>
                <w:noProof/>
                <w:lang w:val="en-GB"/>
              </w:rPr>
              <w:t xml:space="preserve">Little knowledge of the Spanish </w:t>
            </w:r>
            <w:r w:rsidR="00CC5646">
              <w:rPr>
                <w:i/>
                <w:noProof/>
                <w:lang w:val="en-GB"/>
              </w:rPr>
              <w:t>lexicon</w:t>
            </w:r>
            <w:r w:rsidR="006955E7">
              <w:rPr>
                <w:i/>
                <w:noProof/>
                <w:lang w:val="en-GB"/>
              </w:rPr>
              <w:t xml:space="preserve"> and grammar</w:t>
            </w:r>
          </w:p>
        </w:tc>
      </w:tr>
      <w:tr w:rsidR="006955E7" w:rsidRPr="00672564" w14:paraId="53E54106" w14:textId="77777777" w:rsidTr="002C789D">
        <w:tc>
          <w:tcPr>
            <w:tcW w:w="1987" w:type="dxa"/>
          </w:tcPr>
          <w:p w14:paraId="0C4B4FD0" w14:textId="77777777" w:rsidR="001A4E6C" w:rsidRPr="00672564" w:rsidRDefault="001A4E6C" w:rsidP="00E05E44">
            <w:pPr>
              <w:pStyle w:val="Heading1"/>
              <w:rPr>
                <w:rFonts w:ascii="Arial" w:hAnsi="Arial"/>
                <w:noProof/>
                <w:color w:val="7C9E0E"/>
                <w:lang w:val="en-GB"/>
              </w:rPr>
            </w:pPr>
            <w:r w:rsidRPr="00672564">
              <w:rPr>
                <w:rFonts w:ascii="Arial" w:hAnsi="Arial"/>
                <w:noProof/>
                <w:color w:val="7C9E0E"/>
                <w:lang w:val="en-GB"/>
              </w:rPr>
              <w:t xml:space="preserve">TECNICAL SKILLS </w:t>
            </w:r>
          </w:p>
          <w:p w14:paraId="40418C1F" w14:textId="77777777" w:rsidR="001A4E6C" w:rsidRPr="00672564" w:rsidRDefault="001A4E6C" w:rsidP="00E05E44">
            <w:pPr>
              <w:pStyle w:val="Heading1"/>
              <w:rPr>
                <w:noProof/>
                <w:lang w:val="en-GB"/>
              </w:rPr>
            </w:pPr>
            <w:r w:rsidRPr="00672564">
              <w:rPr>
                <w:rFonts w:ascii="Arial" w:hAnsi="Arial"/>
                <w:noProof/>
                <w:color w:val="7C9E0E"/>
                <w:lang w:val="en-GB"/>
              </w:rPr>
              <w:t>AND COMPETENCES</w:t>
            </w:r>
          </w:p>
        </w:tc>
        <w:tc>
          <w:tcPr>
            <w:tcW w:w="8647" w:type="dxa"/>
          </w:tcPr>
          <w:p w14:paraId="2DA95C84" w14:textId="79B3188B" w:rsidR="001A4E6C" w:rsidRPr="00672564" w:rsidRDefault="001A4E6C" w:rsidP="00E05E44">
            <w:pPr>
              <w:rPr>
                <w:noProof/>
                <w:lang w:val="en-GB"/>
              </w:rPr>
            </w:pPr>
            <w:r w:rsidRPr="00672564">
              <w:rPr>
                <w:noProof/>
                <w:lang w:val="en-GB"/>
              </w:rPr>
              <w:t>IT LANGUAGES</w:t>
            </w:r>
            <w:r w:rsidRPr="00672564">
              <w:rPr>
                <w:noProof/>
                <w:lang w:val="en-GB"/>
              </w:rPr>
              <w:br/>
            </w:r>
            <w:r w:rsidR="00847802">
              <w:rPr>
                <w:noProof/>
                <w:lang w:val="en-GB"/>
              </w:rPr>
              <w:t xml:space="preserve">Python, </w:t>
            </w:r>
            <w:r w:rsidRPr="00672564">
              <w:rPr>
                <w:noProof/>
                <w:lang w:val="en-GB"/>
              </w:rPr>
              <w:t>Java, Bash scripting</w:t>
            </w:r>
            <w:r>
              <w:rPr>
                <w:noProof/>
                <w:lang w:val="en-GB"/>
              </w:rPr>
              <w:t xml:space="preserve">, </w:t>
            </w:r>
            <w:r w:rsidR="00847802">
              <w:rPr>
                <w:noProof/>
                <w:lang w:val="en-GB"/>
              </w:rPr>
              <w:t>C/C++</w:t>
            </w:r>
            <w:r w:rsidR="00847802" w:rsidRPr="00672564">
              <w:rPr>
                <w:noProof/>
                <w:lang w:val="en-GB"/>
              </w:rPr>
              <w:t xml:space="preserve">, </w:t>
            </w:r>
            <w:r w:rsidRPr="00672564">
              <w:rPr>
                <w:noProof/>
                <w:lang w:val="en-GB"/>
              </w:rPr>
              <w:t>XML,</w:t>
            </w:r>
            <w:r>
              <w:rPr>
                <w:noProof/>
                <w:lang w:val="en-GB"/>
              </w:rPr>
              <w:t xml:space="preserve"> Java Bytecode, HTML, MySQL</w:t>
            </w:r>
            <w:r w:rsidRPr="00672564">
              <w:rPr>
                <w:noProof/>
                <w:lang w:val="en-GB"/>
              </w:rPr>
              <w:t>.</w:t>
            </w:r>
          </w:p>
          <w:p w14:paraId="554F07A6" w14:textId="03707A04" w:rsidR="001A4E6C" w:rsidRPr="00672564" w:rsidRDefault="001A4E6C" w:rsidP="00847802">
            <w:pPr>
              <w:rPr>
                <w:noProof/>
                <w:lang w:val="en-GB"/>
              </w:rPr>
            </w:pPr>
            <w:r w:rsidRPr="00672564">
              <w:rPr>
                <w:noProof/>
                <w:lang w:val="en-GB"/>
              </w:rPr>
              <w:t>SOFTWARE AND TOOLS</w:t>
            </w:r>
            <w:r w:rsidR="00847802">
              <w:rPr>
                <w:noProof/>
                <w:lang w:val="en-GB"/>
              </w:rPr>
              <w:br/>
            </w:r>
            <w:r>
              <w:rPr>
                <w:noProof/>
                <w:lang w:val="en-GB"/>
              </w:rPr>
              <w:t>IntelliJ Idea, Android Studio, Android tools, PyCharm, TexShop, VMWare ESXi and vCenter</w:t>
            </w:r>
            <w:r w:rsidR="008D67FF">
              <w:rPr>
                <w:noProof/>
                <w:lang w:val="en-GB"/>
              </w:rPr>
              <w:t>.</w:t>
            </w:r>
          </w:p>
        </w:tc>
      </w:tr>
      <w:tr w:rsidR="006955E7" w:rsidRPr="00672564" w14:paraId="1C28905E" w14:textId="77777777" w:rsidTr="002C789D">
        <w:tc>
          <w:tcPr>
            <w:tcW w:w="1987" w:type="dxa"/>
          </w:tcPr>
          <w:p w14:paraId="1CFC553B" w14:textId="77777777" w:rsidR="001A4E6C" w:rsidRPr="00672564" w:rsidRDefault="001A4E6C" w:rsidP="00E05E44">
            <w:pPr>
              <w:pStyle w:val="Heading1"/>
              <w:rPr>
                <w:rFonts w:ascii="Arial" w:hAnsi="Arial"/>
                <w:noProof/>
                <w:color w:val="7C9E0E"/>
                <w:lang w:val="en-GB"/>
              </w:rPr>
            </w:pPr>
            <w:r w:rsidRPr="00672564">
              <w:rPr>
                <w:rFonts w:ascii="Arial" w:hAnsi="Arial"/>
                <w:noProof/>
                <w:color w:val="7C9E0E"/>
                <w:lang w:val="en-GB"/>
              </w:rPr>
              <w:t xml:space="preserve">OTHER SKILLS AND </w:t>
            </w:r>
          </w:p>
          <w:p w14:paraId="175E67F1" w14:textId="77777777" w:rsidR="001A4E6C" w:rsidRPr="00672564" w:rsidRDefault="001A4E6C" w:rsidP="00E05E44">
            <w:pPr>
              <w:pStyle w:val="Heading1"/>
              <w:rPr>
                <w:noProof/>
                <w:lang w:val="en-GB"/>
              </w:rPr>
            </w:pPr>
            <w:r w:rsidRPr="00672564">
              <w:rPr>
                <w:rFonts w:ascii="Arial" w:hAnsi="Arial"/>
                <w:noProof/>
                <w:color w:val="7C9E0E"/>
                <w:lang w:val="en-GB"/>
              </w:rPr>
              <w:t>COMPETENCES</w:t>
            </w:r>
          </w:p>
        </w:tc>
        <w:tc>
          <w:tcPr>
            <w:tcW w:w="8647" w:type="dxa"/>
          </w:tcPr>
          <w:p w14:paraId="1BC6422C" w14:textId="03627E99" w:rsidR="001A4E6C" w:rsidRPr="00672564" w:rsidRDefault="001A4E6C" w:rsidP="00E05E44">
            <w:pPr>
              <w:spacing w:line="240" w:lineRule="auto"/>
              <w:rPr>
                <w:noProof/>
                <w:lang w:val="en-GB"/>
              </w:rPr>
            </w:pPr>
            <w:r w:rsidRPr="00672564">
              <w:rPr>
                <w:noProof/>
                <w:lang w:val="en-GB"/>
              </w:rPr>
              <w:t>SOCIAL</w:t>
            </w:r>
            <w:r w:rsidRPr="00672564">
              <w:rPr>
                <w:noProof/>
                <w:lang w:val="en-GB"/>
              </w:rPr>
              <w:br/>
            </w:r>
            <w:r w:rsidR="006B6E3A">
              <w:rPr>
                <w:noProof/>
                <w:lang w:val="en-GB"/>
              </w:rPr>
              <w:t xml:space="preserve">I enjoy </w:t>
            </w:r>
            <w:r w:rsidRPr="00672564">
              <w:rPr>
                <w:noProof/>
                <w:lang w:val="en-GB"/>
              </w:rPr>
              <w:t>in living and working with other people in multicultural environment</w:t>
            </w:r>
            <w:r w:rsidR="006B6E3A">
              <w:rPr>
                <w:noProof/>
                <w:lang w:val="en-GB"/>
              </w:rPr>
              <w:t>s</w:t>
            </w:r>
            <w:r w:rsidRPr="00672564">
              <w:rPr>
                <w:noProof/>
                <w:lang w:val="en-GB"/>
              </w:rPr>
              <w:t xml:space="preserve">, where communication </w:t>
            </w:r>
            <w:r w:rsidR="006B6E3A">
              <w:rPr>
                <w:noProof/>
                <w:lang w:val="en-GB"/>
              </w:rPr>
              <w:t>and</w:t>
            </w:r>
            <w:r w:rsidRPr="00672564">
              <w:rPr>
                <w:noProof/>
                <w:lang w:val="en-GB"/>
              </w:rPr>
              <w:t xml:space="preserve"> teamwork </w:t>
            </w:r>
            <w:r w:rsidR="006B6E3A">
              <w:rPr>
                <w:noProof/>
                <w:lang w:val="en-GB"/>
              </w:rPr>
              <w:t>are</w:t>
            </w:r>
            <w:r w:rsidR="006B6E3A" w:rsidRPr="00672564">
              <w:rPr>
                <w:noProof/>
                <w:lang w:val="en-GB"/>
              </w:rPr>
              <w:t xml:space="preserve"> </w:t>
            </w:r>
            <w:r w:rsidRPr="00672564">
              <w:rPr>
                <w:noProof/>
                <w:lang w:val="en-GB"/>
              </w:rPr>
              <w:t>essential.</w:t>
            </w:r>
          </w:p>
          <w:p w14:paraId="1FE55F9D" w14:textId="4A166FFF" w:rsidR="001A4E6C" w:rsidRPr="00672564" w:rsidRDefault="001A4E6C" w:rsidP="00E05E44">
            <w:pPr>
              <w:spacing w:line="240" w:lineRule="auto"/>
              <w:rPr>
                <w:noProof/>
                <w:lang w:val="en-GB"/>
              </w:rPr>
            </w:pPr>
            <w:r w:rsidRPr="00672564">
              <w:rPr>
                <w:noProof/>
                <w:lang w:val="en-GB"/>
              </w:rPr>
              <w:t>ORGANIZATIONAL</w:t>
            </w:r>
            <w:r w:rsidRPr="00672564">
              <w:rPr>
                <w:noProof/>
                <w:lang w:val="en-GB"/>
              </w:rPr>
              <w:br/>
            </w:r>
            <w:r w:rsidR="00722FAA">
              <w:rPr>
                <w:noProof/>
                <w:lang w:val="en-GB"/>
              </w:rPr>
              <w:t xml:space="preserve">I matured experience in </w:t>
            </w:r>
            <w:r w:rsidRPr="00672564">
              <w:rPr>
                <w:noProof/>
                <w:lang w:val="en-GB"/>
              </w:rPr>
              <w:t>coordina</w:t>
            </w:r>
            <w:r w:rsidR="00722FAA">
              <w:rPr>
                <w:noProof/>
                <w:lang w:val="en-GB"/>
              </w:rPr>
              <w:t>ting small projects</w:t>
            </w:r>
            <w:r w:rsidRPr="00672564">
              <w:rPr>
                <w:noProof/>
                <w:lang w:val="en-GB"/>
              </w:rPr>
              <w:t xml:space="preserve"> and </w:t>
            </w:r>
            <w:bookmarkStart w:id="0" w:name="_GoBack"/>
            <w:bookmarkEnd w:id="0"/>
            <w:r w:rsidRPr="00672564">
              <w:rPr>
                <w:noProof/>
                <w:lang w:val="en-GB"/>
              </w:rPr>
              <w:t>administration</w:t>
            </w:r>
            <w:r w:rsidR="00722FAA">
              <w:rPr>
                <w:noProof/>
                <w:lang w:val="en-GB"/>
              </w:rPr>
              <w:t xml:space="preserve"> of resources, both </w:t>
            </w:r>
            <w:r w:rsidRPr="00672564">
              <w:rPr>
                <w:noProof/>
                <w:lang w:val="en-GB"/>
              </w:rPr>
              <w:t>at work</w:t>
            </w:r>
            <w:r w:rsidR="00722FAA">
              <w:rPr>
                <w:noProof/>
                <w:lang w:val="en-GB"/>
              </w:rPr>
              <w:t xml:space="preserve"> and at </w:t>
            </w:r>
            <w:r w:rsidR="00722FAA" w:rsidRPr="00672564">
              <w:rPr>
                <w:noProof/>
                <w:lang w:val="en-GB"/>
              </w:rPr>
              <w:t xml:space="preserve"> </w:t>
            </w:r>
            <w:r w:rsidR="00722FAA">
              <w:rPr>
                <w:noProof/>
                <w:lang w:val="en-GB"/>
              </w:rPr>
              <w:t>volunteering activities</w:t>
            </w:r>
            <w:r w:rsidRPr="00672564">
              <w:rPr>
                <w:noProof/>
                <w:lang w:val="en-GB"/>
              </w:rPr>
              <w:t>. Regional coordinator and local vice-president in youth and childish education for Gi.Fra. (Franciscan Youth) organization.</w:t>
            </w:r>
          </w:p>
          <w:p w14:paraId="3D91C468" w14:textId="190EF28B" w:rsidR="001A4E6C" w:rsidRPr="00672564" w:rsidRDefault="001A4E6C" w:rsidP="000B12B6">
            <w:pPr>
              <w:spacing w:line="240" w:lineRule="auto"/>
              <w:rPr>
                <w:noProof/>
                <w:lang w:val="en-GB"/>
              </w:rPr>
            </w:pPr>
            <w:r w:rsidRPr="00672564">
              <w:rPr>
                <w:noProof/>
                <w:lang w:val="en-GB"/>
              </w:rPr>
              <w:t>ARTISTIC</w:t>
            </w:r>
            <w:r w:rsidRPr="00672564">
              <w:rPr>
                <w:noProof/>
                <w:lang w:val="en-GB"/>
              </w:rPr>
              <w:br/>
            </w:r>
            <w:r w:rsidR="00722FAA">
              <w:rPr>
                <w:noProof/>
                <w:lang w:val="en-GB"/>
              </w:rPr>
              <w:t>I am a hobbist</w:t>
            </w:r>
            <w:r w:rsidR="00722FAA" w:rsidRPr="00672564">
              <w:rPr>
                <w:noProof/>
                <w:lang w:val="en-GB"/>
              </w:rPr>
              <w:t xml:space="preserve"> </w:t>
            </w:r>
            <w:r w:rsidRPr="00672564">
              <w:rPr>
                <w:noProof/>
                <w:lang w:val="en-GB"/>
              </w:rPr>
              <w:t xml:space="preserve">dancer and former teacher of Caribbean dances, e.g. salsa, merengue, bachata. </w:t>
            </w:r>
            <w:r w:rsidR="000B12B6">
              <w:rPr>
                <w:noProof/>
                <w:lang w:val="en-GB"/>
              </w:rPr>
              <w:t xml:space="preserve">Sometimes, I perform in a </w:t>
            </w:r>
            <w:r w:rsidRPr="00672564">
              <w:rPr>
                <w:noProof/>
                <w:lang w:val="en-GB"/>
              </w:rPr>
              <w:t>community choir for charity.</w:t>
            </w:r>
          </w:p>
        </w:tc>
      </w:tr>
    </w:tbl>
    <w:p w14:paraId="08EB5DA4" w14:textId="27DB32A2" w:rsidR="00BE1B0B" w:rsidRPr="00672564" w:rsidRDefault="00BE1B0B" w:rsidP="00BE1B0B">
      <w:pPr>
        <w:rPr>
          <w:noProof/>
          <w:lang w:val="en-GB"/>
        </w:rPr>
      </w:pPr>
    </w:p>
    <w:sectPr w:rsidR="00BE1B0B" w:rsidRPr="00672564">
      <w:footerReference w:type="default" r:id="rId11"/>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77243" w14:textId="77777777" w:rsidR="00E97D35" w:rsidRDefault="00E97D35">
      <w:pPr>
        <w:spacing w:after="0" w:line="240" w:lineRule="auto"/>
      </w:pPr>
      <w:r>
        <w:separator/>
      </w:r>
    </w:p>
  </w:endnote>
  <w:endnote w:type="continuationSeparator" w:id="0">
    <w:p w14:paraId="0C0F8EEB" w14:textId="77777777" w:rsidR="00E97D35" w:rsidRDefault="00E97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Franklin Gothic Medium">
    <w:panose1 w:val="020B06030201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ingLiU">
    <w:panose1 w:val="02020509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2C19BA" w14:textId="77777777" w:rsidR="006B6E3A" w:rsidRDefault="006B6E3A">
    <w:pPr>
      <w:pStyle w:val="Footer"/>
    </w:pPr>
    <w:r>
      <w:rPr>
        <w:rFonts w:ascii="Arial" w:hAnsi="Arial"/>
        <w:color w:val="7C9E0E"/>
      </w:rPr>
      <w:t xml:space="preserve">Pagina </w:t>
    </w:r>
    <w:r>
      <w:fldChar w:fldCharType="begin"/>
    </w:r>
    <w:r>
      <w:instrText xml:space="preserve"> PAGE </w:instrText>
    </w:r>
    <w:r>
      <w:fldChar w:fldCharType="separate"/>
    </w:r>
    <w:r w:rsidR="00847802">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2B5AD" w14:textId="77777777" w:rsidR="00E97D35" w:rsidRDefault="00E97D35">
      <w:pPr>
        <w:spacing w:after="0" w:line="240" w:lineRule="auto"/>
      </w:pPr>
      <w:r>
        <w:separator/>
      </w:r>
    </w:p>
  </w:footnote>
  <w:footnote w:type="continuationSeparator" w:id="0">
    <w:p w14:paraId="7AABDB21" w14:textId="77777777" w:rsidR="00E97D35" w:rsidRDefault="00E97D3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2094F"/>
    <w:multiLevelType w:val="hybridMultilevel"/>
    <w:tmpl w:val="AEDE04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B773D99"/>
    <w:multiLevelType w:val="hybridMultilevel"/>
    <w:tmpl w:val="B21C7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C23245"/>
    <w:multiLevelType w:val="hybridMultilevel"/>
    <w:tmpl w:val="9F1EE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it-IT" w:vendorID="64" w:dllVersion="0" w:nlCheck="1" w:checkStyle="0"/>
  <w:activeWritingStyle w:appName="MSWord" w:lang="en-GB"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7D4"/>
    <w:rsid w:val="0000216B"/>
    <w:rsid w:val="00063F28"/>
    <w:rsid w:val="000B12B6"/>
    <w:rsid w:val="0017611A"/>
    <w:rsid w:val="001A4E6C"/>
    <w:rsid w:val="001D0D48"/>
    <w:rsid w:val="00277391"/>
    <w:rsid w:val="002C789D"/>
    <w:rsid w:val="002D6558"/>
    <w:rsid w:val="002F6441"/>
    <w:rsid w:val="003E6CF3"/>
    <w:rsid w:val="00450C39"/>
    <w:rsid w:val="00516359"/>
    <w:rsid w:val="005927DD"/>
    <w:rsid w:val="005E13BF"/>
    <w:rsid w:val="005E25C0"/>
    <w:rsid w:val="00672564"/>
    <w:rsid w:val="006955E7"/>
    <w:rsid w:val="006B4D4D"/>
    <w:rsid w:val="006B6E3A"/>
    <w:rsid w:val="006D5618"/>
    <w:rsid w:val="006E2A79"/>
    <w:rsid w:val="006E3CA9"/>
    <w:rsid w:val="00717EEE"/>
    <w:rsid w:val="00722FAA"/>
    <w:rsid w:val="00763F2D"/>
    <w:rsid w:val="00786B3E"/>
    <w:rsid w:val="00792307"/>
    <w:rsid w:val="007D1A0A"/>
    <w:rsid w:val="00847802"/>
    <w:rsid w:val="00895D00"/>
    <w:rsid w:val="008D67FF"/>
    <w:rsid w:val="00987750"/>
    <w:rsid w:val="009C51FD"/>
    <w:rsid w:val="00A544FC"/>
    <w:rsid w:val="00A57315"/>
    <w:rsid w:val="00A61A8A"/>
    <w:rsid w:val="00A7226F"/>
    <w:rsid w:val="00AC2359"/>
    <w:rsid w:val="00AD3535"/>
    <w:rsid w:val="00B52F4F"/>
    <w:rsid w:val="00BE1B0B"/>
    <w:rsid w:val="00CC5646"/>
    <w:rsid w:val="00CF1F03"/>
    <w:rsid w:val="00D057D4"/>
    <w:rsid w:val="00D20D5F"/>
    <w:rsid w:val="00D66274"/>
    <w:rsid w:val="00D7757D"/>
    <w:rsid w:val="00DE7AE1"/>
    <w:rsid w:val="00E05E44"/>
    <w:rsid w:val="00E87945"/>
    <w:rsid w:val="00E97D35"/>
    <w:rsid w:val="00EB5452"/>
    <w:rsid w:val="00F104EE"/>
    <w:rsid w:val="00F4419B"/>
    <w:rsid w:val="00F516D7"/>
    <w:rsid w:val="00F61165"/>
    <w:rsid w:val="00F67C86"/>
    <w:rsid w:val="00F76ECA"/>
    <w:rsid w:val="00F95C63"/>
    <w:rsid w:val="00FD6745"/>
    <w:rsid w:val="00FF7D9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0D53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5B9BD5" w:themeColor="accent1"/>
      </w:pBdr>
      <w:spacing w:after="0" w:line="240" w:lineRule="auto"/>
      <w:jc w:val="right"/>
      <w:outlineLvl w:val="0"/>
    </w:pPr>
    <w:rPr>
      <w:b/>
      <w:bCs/>
      <w:caps/>
      <w:color w:val="5B9BD5"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5B9BD5"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Tabellacurriculum">
    <w:name w:val="Tabella curriculum"/>
    <w:basedOn w:val="TableNormal"/>
    <w:uiPriority w:val="99"/>
    <w:pPr>
      <w:spacing w:before="40" w:line="288" w:lineRule="auto"/>
    </w:pPr>
    <w:rPr>
      <w:color w:val="595959" w:themeColor="text1" w:themeTint="A6"/>
      <w:sz w:val="20"/>
      <w:szCs w:val="20"/>
    </w:rPr>
    <w:tblPr>
      <w:tblInd w:w="0" w:type="dxa"/>
      <w:tblBorders>
        <w:insideH w:val="single" w:sz="4" w:space="0" w:color="5B9BD5"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ome">
    <w:name w:val="Nome"/>
    <w:basedOn w:val="Normal"/>
    <w:uiPriority w:val="2"/>
    <w:qFormat/>
    <w:pPr>
      <w:spacing w:after="0" w:line="240" w:lineRule="auto"/>
    </w:pPr>
    <w:rPr>
      <w:rFonts w:asciiTheme="majorHAnsi" w:eastAsiaTheme="majorEastAsia" w:hAnsiTheme="majorHAnsi" w:cstheme="majorBidi"/>
      <w:caps/>
      <w:color w:val="5B9BD5" w:themeColor="accent1"/>
      <w:sz w:val="48"/>
      <w:szCs w:val="48"/>
    </w:rPr>
  </w:style>
  <w:style w:type="character" w:styleId="Emphasis">
    <w:name w:val="Emphasis"/>
    <w:basedOn w:val="DefaultParagraphFont"/>
    <w:uiPriority w:val="2"/>
    <w:unhideWhenUsed/>
    <w:qFormat/>
    <w:rPr>
      <w:i w:val="0"/>
      <w:iCs w:val="0"/>
      <w:color w:val="5B9BD5"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5B9BD5" w:themeColor="accent1"/>
      <w:sz w:val="16"/>
      <w:szCs w:val="16"/>
    </w:rPr>
  </w:style>
  <w:style w:type="character" w:customStyle="1" w:styleId="FooterChar">
    <w:name w:val="Footer Char"/>
    <w:basedOn w:val="DefaultParagraphFont"/>
    <w:link w:val="Footer"/>
    <w:uiPriority w:val="99"/>
    <w:rPr>
      <w:b/>
      <w:bCs/>
      <w:caps/>
      <w:color w:val="5B9BD5" w:themeColor="accent1"/>
      <w:sz w:val="16"/>
      <w:szCs w:val="16"/>
    </w:rPr>
  </w:style>
  <w:style w:type="character" w:styleId="Hyperlink">
    <w:name w:val="Hyperlink"/>
    <w:basedOn w:val="DefaultParagraphFont"/>
    <w:uiPriority w:val="99"/>
    <w:unhideWhenUsed/>
    <w:rsid w:val="00D057D4"/>
    <w:rPr>
      <w:color w:val="0563C1" w:themeColor="hyperlink"/>
      <w:u w:val="single"/>
    </w:rPr>
  </w:style>
  <w:style w:type="paragraph" w:styleId="ListParagraph">
    <w:name w:val="List Paragraph"/>
    <w:basedOn w:val="Normal"/>
    <w:uiPriority w:val="34"/>
    <w:unhideWhenUsed/>
    <w:qFormat/>
    <w:rsid w:val="007D1A0A"/>
    <w:pPr>
      <w:ind w:left="720"/>
      <w:contextualSpacing/>
    </w:pPr>
  </w:style>
  <w:style w:type="paragraph" w:styleId="BalloonText">
    <w:name w:val="Balloon Text"/>
    <w:basedOn w:val="Normal"/>
    <w:link w:val="BalloonTextChar"/>
    <w:uiPriority w:val="99"/>
    <w:semiHidden/>
    <w:unhideWhenUsed/>
    <w:rsid w:val="00EB5452"/>
    <w:pPr>
      <w:spacing w:after="0" w:line="240" w:lineRule="auto"/>
    </w:pPr>
    <w:rPr>
      <w:rFonts w:ascii="Lucida Grande" w:hAnsi="Lucida Grande"/>
    </w:rPr>
  </w:style>
  <w:style w:type="character" w:customStyle="1" w:styleId="BalloonTextChar">
    <w:name w:val="Balloon Text Char"/>
    <w:basedOn w:val="DefaultParagraphFont"/>
    <w:link w:val="BalloonText"/>
    <w:uiPriority w:val="99"/>
    <w:semiHidden/>
    <w:rsid w:val="00EB5452"/>
    <w:rPr>
      <w:rFonts w:ascii="Lucida Grande" w:hAnsi="Lucida Grande"/>
    </w:rPr>
  </w:style>
  <w:style w:type="paragraph" w:styleId="Revision">
    <w:name w:val="Revision"/>
    <w:hidden/>
    <w:uiPriority w:val="99"/>
    <w:semiHidden/>
    <w:rsid w:val="005E13BF"/>
    <w:pPr>
      <w:spacing w:after="0" w:line="240" w:lineRule="auto"/>
    </w:pPr>
  </w:style>
  <w:style w:type="character" w:styleId="CommentReference">
    <w:name w:val="annotation reference"/>
    <w:basedOn w:val="DefaultParagraphFont"/>
    <w:uiPriority w:val="99"/>
    <w:semiHidden/>
    <w:unhideWhenUsed/>
    <w:rsid w:val="009C51FD"/>
    <w:rPr>
      <w:sz w:val="18"/>
      <w:szCs w:val="18"/>
    </w:rPr>
  </w:style>
  <w:style w:type="paragraph" w:styleId="CommentText">
    <w:name w:val="annotation text"/>
    <w:basedOn w:val="Normal"/>
    <w:link w:val="CommentTextChar"/>
    <w:uiPriority w:val="99"/>
    <w:semiHidden/>
    <w:unhideWhenUsed/>
    <w:rsid w:val="009C51FD"/>
    <w:pPr>
      <w:spacing w:line="240" w:lineRule="auto"/>
    </w:pPr>
    <w:rPr>
      <w:sz w:val="24"/>
      <w:szCs w:val="24"/>
    </w:rPr>
  </w:style>
  <w:style w:type="character" w:customStyle="1" w:styleId="CommentTextChar">
    <w:name w:val="Comment Text Char"/>
    <w:basedOn w:val="DefaultParagraphFont"/>
    <w:link w:val="CommentText"/>
    <w:uiPriority w:val="99"/>
    <w:semiHidden/>
    <w:rsid w:val="009C51FD"/>
    <w:rPr>
      <w:sz w:val="24"/>
      <w:szCs w:val="24"/>
    </w:rPr>
  </w:style>
  <w:style w:type="paragraph" w:styleId="CommentSubject">
    <w:name w:val="annotation subject"/>
    <w:basedOn w:val="CommentText"/>
    <w:next w:val="CommentText"/>
    <w:link w:val="CommentSubjectChar"/>
    <w:uiPriority w:val="99"/>
    <w:semiHidden/>
    <w:unhideWhenUsed/>
    <w:rsid w:val="009C51FD"/>
    <w:rPr>
      <w:b/>
      <w:bCs/>
      <w:sz w:val="20"/>
      <w:szCs w:val="20"/>
    </w:rPr>
  </w:style>
  <w:style w:type="character" w:customStyle="1" w:styleId="CommentSubjectChar">
    <w:name w:val="Comment Subject Char"/>
    <w:basedOn w:val="CommentTextChar"/>
    <w:link w:val="CommentSubject"/>
    <w:uiPriority w:val="99"/>
    <w:semiHidden/>
    <w:rsid w:val="009C51FD"/>
    <w:rPr>
      <w:b/>
      <w:bCs/>
      <w:sz w:val="20"/>
      <w:szCs w:val="20"/>
    </w:rPr>
  </w:style>
  <w:style w:type="character" w:styleId="FollowedHyperlink">
    <w:name w:val="FollowedHyperlink"/>
    <w:basedOn w:val="DefaultParagraphFont"/>
    <w:uiPriority w:val="99"/>
    <w:semiHidden/>
    <w:unhideWhenUsed/>
    <w:rsid w:val="008D67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28420">
      <w:bodyDiv w:val="1"/>
      <w:marLeft w:val="0"/>
      <w:marRight w:val="0"/>
      <w:marTop w:val="0"/>
      <w:marBottom w:val="0"/>
      <w:divBdr>
        <w:top w:val="none" w:sz="0" w:space="0" w:color="auto"/>
        <w:left w:val="none" w:sz="0" w:space="0" w:color="auto"/>
        <w:bottom w:val="none" w:sz="0" w:space="0" w:color="auto"/>
        <w:right w:val="none" w:sz="0" w:space="0" w:color="auto"/>
      </w:divBdr>
    </w:div>
    <w:div w:id="185751404">
      <w:bodyDiv w:val="1"/>
      <w:marLeft w:val="0"/>
      <w:marRight w:val="0"/>
      <w:marTop w:val="0"/>
      <w:marBottom w:val="0"/>
      <w:divBdr>
        <w:top w:val="none" w:sz="0" w:space="0" w:color="auto"/>
        <w:left w:val="none" w:sz="0" w:space="0" w:color="auto"/>
        <w:bottom w:val="none" w:sz="0" w:space="0" w:color="auto"/>
        <w:right w:val="none" w:sz="0" w:space="0" w:color="auto"/>
      </w:divBdr>
      <w:divsChild>
        <w:div w:id="603732880">
          <w:marLeft w:val="0"/>
          <w:marRight w:val="0"/>
          <w:marTop w:val="0"/>
          <w:marBottom w:val="0"/>
          <w:divBdr>
            <w:top w:val="none" w:sz="0" w:space="0" w:color="auto"/>
            <w:left w:val="none" w:sz="0" w:space="0" w:color="auto"/>
            <w:bottom w:val="none" w:sz="0" w:space="0" w:color="auto"/>
            <w:right w:val="none" w:sz="0" w:space="0" w:color="auto"/>
          </w:divBdr>
        </w:div>
      </w:divsChild>
    </w:div>
    <w:div w:id="219875758">
      <w:bodyDiv w:val="1"/>
      <w:marLeft w:val="0"/>
      <w:marRight w:val="0"/>
      <w:marTop w:val="0"/>
      <w:marBottom w:val="0"/>
      <w:divBdr>
        <w:top w:val="none" w:sz="0" w:space="0" w:color="auto"/>
        <w:left w:val="none" w:sz="0" w:space="0" w:color="auto"/>
        <w:bottom w:val="none" w:sz="0" w:space="0" w:color="auto"/>
        <w:right w:val="none" w:sz="0" w:space="0" w:color="auto"/>
      </w:divBdr>
      <w:divsChild>
        <w:div w:id="1865746770">
          <w:marLeft w:val="360"/>
          <w:marRight w:val="0"/>
          <w:marTop w:val="200"/>
          <w:marBottom w:val="0"/>
          <w:divBdr>
            <w:top w:val="none" w:sz="0" w:space="0" w:color="auto"/>
            <w:left w:val="none" w:sz="0" w:space="0" w:color="auto"/>
            <w:bottom w:val="none" w:sz="0" w:space="0" w:color="auto"/>
            <w:right w:val="none" w:sz="0" w:space="0" w:color="auto"/>
          </w:divBdr>
        </w:div>
        <w:div w:id="1972442487">
          <w:marLeft w:val="360"/>
          <w:marRight w:val="0"/>
          <w:marTop w:val="200"/>
          <w:marBottom w:val="0"/>
          <w:divBdr>
            <w:top w:val="none" w:sz="0" w:space="0" w:color="auto"/>
            <w:left w:val="none" w:sz="0" w:space="0" w:color="auto"/>
            <w:bottom w:val="none" w:sz="0" w:space="0" w:color="auto"/>
            <w:right w:val="none" w:sz="0" w:space="0" w:color="auto"/>
          </w:divBdr>
        </w:div>
      </w:divsChild>
    </w:div>
    <w:div w:id="382484868">
      <w:bodyDiv w:val="1"/>
      <w:marLeft w:val="0"/>
      <w:marRight w:val="0"/>
      <w:marTop w:val="0"/>
      <w:marBottom w:val="0"/>
      <w:divBdr>
        <w:top w:val="none" w:sz="0" w:space="0" w:color="auto"/>
        <w:left w:val="none" w:sz="0" w:space="0" w:color="auto"/>
        <w:bottom w:val="none" w:sz="0" w:space="0" w:color="auto"/>
        <w:right w:val="none" w:sz="0" w:space="0" w:color="auto"/>
      </w:divBdr>
      <w:divsChild>
        <w:div w:id="711730834">
          <w:marLeft w:val="0"/>
          <w:marRight w:val="0"/>
          <w:marTop w:val="0"/>
          <w:marBottom w:val="0"/>
          <w:divBdr>
            <w:top w:val="none" w:sz="0" w:space="0" w:color="auto"/>
            <w:left w:val="none" w:sz="0" w:space="0" w:color="auto"/>
            <w:bottom w:val="none" w:sz="0" w:space="0" w:color="auto"/>
            <w:right w:val="none" w:sz="0" w:space="0" w:color="auto"/>
          </w:divBdr>
        </w:div>
        <w:div w:id="299311991">
          <w:marLeft w:val="0"/>
          <w:marRight w:val="0"/>
          <w:marTop w:val="0"/>
          <w:marBottom w:val="0"/>
          <w:divBdr>
            <w:top w:val="none" w:sz="0" w:space="0" w:color="auto"/>
            <w:left w:val="none" w:sz="0" w:space="0" w:color="auto"/>
            <w:bottom w:val="none" w:sz="0" w:space="0" w:color="auto"/>
            <w:right w:val="none" w:sz="0" w:space="0" w:color="auto"/>
          </w:divBdr>
          <w:divsChild>
            <w:div w:id="1218474489">
              <w:marLeft w:val="0"/>
              <w:marRight w:val="0"/>
              <w:marTop w:val="0"/>
              <w:marBottom w:val="0"/>
              <w:divBdr>
                <w:top w:val="none" w:sz="0" w:space="0" w:color="auto"/>
                <w:left w:val="none" w:sz="0" w:space="0" w:color="auto"/>
                <w:bottom w:val="none" w:sz="0" w:space="0" w:color="auto"/>
                <w:right w:val="none" w:sz="0" w:space="0" w:color="auto"/>
              </w:divBdr>
              <w:divsChild>
                <w:div w:id="12789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03605">
      <w:bodyDiv w:val="1"/>
      <w:marLeft w:val="0"/>
      <w:marRight w:val="0"/>
      <w:marTop w:val="0"/>
      <w:marBottom w:val="0"/>
      <w:divBdr>
        <w:top w:val="none" w:sz="0" w:space="0" w:color="auto"/>
        <w:left w:val="none" w:sz="0" w:space="0" w:color="auto"/>
        <w:bottom w:val="none" w:sz="0" w:space="0" w:color="auto"/>
        <w:right w:val="none" w:sz="0" w:space="0" w:color="auto"/>
      </w:divBdr>
      <w:divsChild>
        <w:div w:id="2009015582">
          <w:marLeft w:val="0"/>
          <w:marRight w:val="0"/>
          <w:marTop w:val="0"/>
          <w:marBottom w:val="0"/>
          <w:divBdr>
            <w:top w:val="none" w:sz="0" w:space="0" w:color="auto"/>
            <w:left w:val="none" w:sz="0" w:space="0" w:color="auto"/>
            <w:bottom w:val="none" w:sz="0" w:space="0" w:color="auto"/>
            <w:right w:val="none" w:sz="0" w:space="0" w:color="auto"/>
          </w:divBdr>
        </w:div>
        <w:div w:id="303051090">
          <w:marLeft w:val="0"/>
          <w:marRight w:val="0"/>
          <w:marTop w:val="0"/>
          <w:marBottom w:val="0"/>
          <w:divBdr>
            <w:top w:val="none" w:sz="0" w:space="0" w:color="auto"/>
            <w:left w:val="none" w:sz="0" w:space="0" w:color="auto"/>
            <w:bottom w:val="none" w:sz="0" w:space="0" w:color="auto"/>
            <w:right w:val="none" w:sz="0" w:space="0" w:color="auto"/>
          </w:divBdr>
          <w:divsChild>
            <w:div w:id="1094059192">
              <w:marLeft w:val="0"/>
              <w:marRight w:val="0"/>
              <w:marTop w:val="0"/>
              <w:marBottom w:val="0"/>
              <w:divBdr>
                <w:top w:val="none" w:sz="0" w:space="0" w:color="auto"/>
                <w:left w:val="none" w:sz="0" w:space="0" w:color="auto"/>
                <w:bottom w:val="none" w:sz="0" w:space="0" w:color="auto"/>
                <w:right w:val="none" w:sz="0" w:space="0" w:color="auto"/>
              </w:divBdr>
              <w:divsChild>
                <w:div w:id="3185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5237">
      <w:bodyDiv w:val="1"/>
      <w:marLeft w:val="0"/>
      <w:marRight w:val="0"/>
      <w:marTop w:val="0"/>
      <w:marBottom w:val="0"/>
      <w:divBdr>
        <w:top w:val="none" w:sz="0" w:space="0" w:color="auto"/>
        <w:left w:val="none" w:sz="0" w:space="0" w:color="auto"/>
        <w:bottom w:val="none" w:sz="0" w:space="0" w:color="auto"/>
        <w:right w:val="none" w:sz="0" w:space="0" w:color="auto"/>
      </w:divBdr>
    </w:div>
    <w:div w:id="1567296652">
      <w:bodyDiv w:val="1"/>
      <w:marLeft w:val="0"/>
      <w:marRight w:val="0"/>
      <w:marTop w:val="0"/>
      <w:marBottom w:val="0"/>
      <w:divBdr>
        <w:top w:val="none" w:sz="0" w:space="0" w:color="auto"/>
        <w:left w:val="none" w:sz="0" w:space="0" w:color="auto"/>
        <w:bottom w:val="none" w:sz="0" w:space="0" w:color="auto"/>
        <w:right w:val="none" w:sz="0" w:space="0" w:color="auto"/>
      </w:divBdr>
    </w:div>
    <w:div w:id="2015766111">
      <w:bodyDiv w:val="1"/>
      <w:marLeft w:val="0"/>
      <w:marRight w:val="0"/>
      <w:marTop w:val="0"/>
      <w:marBottom w:val="0"/>
      <w:divBdr>
        <w:top w:val="none" w:sz="0" w:space="0" w:color="auto"/>
        <w:left w:val="none" w:sz="0" w:space="0" w:color="auto"/>
        <w:bottom w:val="none" w:sz="0" w:space="0" w:color="auto"/>
        <w:right w:val="none" w:sz="0" w:space="0" w:color="auto"/>
      </w:divBdr>
    </w:div>
    <w:div w:id="211053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k.iannillo@gmail.com" TargetMode="External"/><Relationship Id="rId9" Type="http://schemas.openxmlformats.org/officeDocument/2006/relationships/hyperlink" Target="https://akiannillo.github.io/" TargetMode="External"/><Relationship Id="rId10" Type="http://schemas.openxmlformats.org/officeDocument/2006/relationships/hyperlink" Target="http://www.mobilab.unina.it/android_e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onioKen\AppData\Roaming\Microsoft\Templates\Curriculum%20sempl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95F02714174B7596BED156FA2B72FD"/>
        <w:category>
          <w:name w:val="Generale"/>
          <w:gallery w:val="placeholder"/>
        </w:category>
        <w:types>
          <w:type w:val="bbPlcHdr"/>
        </w:types>
        <w:behaviors>
          <w:behavior w:val="content"/>
        </w:behaviors>
        <w:guid w:val="{262D5023-C175-4896-88B5-B9F2AB6429F8}"/>
      </w:docPartPr>
      <w:docPartBody>
        <w:p w:rsidR="00B46B1C" w:rsidRDefault="00483C8C">
          <w:pPr>
            <w:pStyle w:val="1D95F02714174B7596BED156FA2B72FD"/>
          </w:pPr>
          <w:r w:rsidRPr="00786B3E">
            <w:rPr>
              <w:noProof/>
            </w:rPr>
            <w:t>[Nome]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Franklin Gothic Medium">
    <w:panose1 w:val="020B06030201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ingLiU">
    <w:panose1 w:val="02020509000000000000"/>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955"/>
    <w:rsid w:val="00117B9A"/>
    <w:rsid w:val="002D741D"/>
    <w:rsid w:val="002F1030"/>
    <w:rsid w:val="00375351"/>
    <w:rsid w:val="00465874"/>
    <w:rsid w:val="00483C8C"/>
    <w:rsid w:val="005B1E5D"/>
    <w:rsid w:val="007248A7"/>
    <w:rsid w:val="00743179"/>
    <w:rsid w:val="00842B69"/>
    <w:rsid w:val="00A8799B"/>
    <w:rsid w:val="00AE5955"/>
    <w:rsid w:val="00AE7989"/>
    <w:rsid w:val="00B46B1C"/>
    <w:rsid w:val="00C955D6"/>
    <w:rsid w:val="00E97C77"/>
    <w:rsid w:val="00F866F4"/>
  </w:rsids>
  <m:mathPr>
    <m:mathFont m:val="Cambria Math"/>
    <m:brkBin m:val="before"/>
    <m:brkBinSub m:val="--"/>
    <m:smallFrac m:val="0"/>
    <m:dispDef/>
    <m:lMargin m:val="0"/>
    <m:rMargin m:val="0"/>
    <m:defJc m:val="centerGroup"/>
    <m:wrapIndent m:val="1440"/>
    <m:intLim m:val="subSup"/>
    <m:naryLim m:val="undOvr"/>
  </m:mathPr>
  <w:themeFontLang w:val="it-IT"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5F02714174B7596BED156FA2B72FD">
    <w:name w:val="1D95F02714174B7596BED156FA2B72FD"/>
  </w:style>
  <w:style w:type="paragraph" w:customStyle="1" w:styleId="4A96B27CB5E34D45BE396DB765B34A1A">
    <w:name w:val="4A96B27CB5E34D45BE396DB765B34A1A"/>
  </w:style>
  <w:style w:type="paragraph" w:customStyle="1" w:styleId="22E2ECDADD19443C804047F1FC28FF5B">
    <w:name w:val="22E2ECDADD19443C804047F1FC28FF5B"/>
  </w:style>
  <w:style w:type="paragraph" w:customStyle="1" w:styleId="5C91F18A8AAF404084ED27EC8BBE4FB5">
    <w:name w:val="5C91F18A8AAF404084ED27EC8BBE4FB5"/>
  </w:style>
  <w:style w:type="paragraph" w:customStyle="1" w:styleId="D6891111C2B04DAF815E429823DB6BB1">
    <w:name w:val="D6891111C2B04DAF815E429823DB6BB1"/>
  </w:style>
  <w:style w:type="paragraph" w:customStyle="1" w:styleId="A341EC77392244858AEB6B59A23D91D6">
    <w:name w:val="A341EC77392244858AEB6B59A23D91D6"/>
  </w:style>
  <w:style w:type="character" w:styleId="PlaceholderText">
    <w:name w:val="Placeholder Text"/>
    <w:basedOn w:val="DefaultParagraphFont"/>
    <w:uiPriority w:val="99"/>
    <w:semiHidden/>
    <w:rsid w:val="00B46B1C"/>
    <w:rPr>
      <w:color w:val="808080"/>
    </w:rPr>
  </w:style>
  <w:style w:type="paragraph" w:customStyle="1" w:styleId="8DA170A7078F476FBB6A29C5BA024443">
    <w:name w:val="8DA170A7078F476FBB6A29C5BA024443"/>
  </w:style>
  <w:style w:type="character" w:styleId="Strong">
    <w:name w:val="Strong"/>
    <w:basedOn w:val="DefaultParagraphFont"/>
    <w:uiPriority w:val="1"/>
    <w:qFormat/>
    <w:rsid w:val="00AE5955"/>
    <w:rPr>
      <w:b/>
      <w:bCs/>
    </w:rPr>
  </w:style>
  <w:style w:type="paragraph" w:customStyle="1" w:styleId="73D49DC4A8534386A01675E0C2EFA195">
    <w:name w:val="73D49DC4A8534386A01675E0C2EFA195"/>
  </w:style>
  <w:style w:type="paragraph" w:customStyle="1" w:styleId="5D1A8E5C532D41C9B05CD395225556F4">
    <w:name w:val="5D1A8E5C532D41C9B05CD395225556F4"/>
  </w:style>
  <w:style w:type="paragraph" w:customStyle="1" w:styleId="FC9E21E0F4984FA4BCAAE296191F3BDC">
    <w:name w:val="FC9E21E0F4984FA4BCAAE296191F3BDC"/>
  </w:style>
  <w:style w:type="paragraph" w:customStyle="1" w:styleId="B6B5826E18694A209FFE1E1F160BE37D">
    <w:name w:val="B6B5826E18694A209FFE1E1F160BE37D"/>
  </w:style>
  <w:style w:type="paragraph" w:customStyle="1" w:styleId="4AE8E05F583D463D878FDDCE94E99BAF">
    <w:name w:val="4AE8E05F583D463D878FDDCE94E99BAF"/>
  </w:style>
  <w:style w:type="paragraph" w:customStyle="1" w:styleId="73222236FAB64CD5B527A0F8736C8B47">
    <w:name w:val="73222236FAB64CD5B527A0F8736C8B47"/>
  </w:style>
  <w:style w:type="paragraph" w:customStyle="1" w:styleId="B1D49DD44D074AFCA60DE99539A220DB">
    <w:name w:val="B1D49DD44D074AFCA60DE99539A220DB"/>
  </w:style>
  <w:style w:type="paragraph" w:customStyle="1" w:styleId="A1D2C83C007243B3B34714C9DBD047DA">
    <w:name w:val="A1D2C83C007243B3B34714C9DBD047DA"/>
  </w:style>
  <w:style w:type="paragraph" w:customStyle="1" w:styleId="10F5CCE7D0E044D29FF39A0B143B583B">
    <w:name w:val="10F5CCE7D0E044D29FF39A0B143B583B"/>
  </w:style>
  <w:style w:type="paragraph" w:customStyle="1" w:styleId="4AE4489096324FA8AB4F7C9B81D97351">
    <w:name w:val="4AE4489096324FA8AB4F7C9B81D97351"/>
  </w:style>
  <w:style w:type="paragraph" w:customStyle="1" w:styleId="44F2836932D54B5985CCB086B0C9E87A">
    <w:name w:val="44F2836932D54B5985CCB086B0C9E87A"/>
  </w:style>
  <w:style w:type="paragraph" w:customStyle="1" w:styleId="BA31097CD52F488DB1F110590CF003FB">
    <w:name w:val="BA31097CD52F488DB1F110590CF003FB"/>
  </w:style>
  <w:style w:type="paragraph" w:customStyle="1" w:styleId="7A56B9ED6549431FAE29B895216BB91C">
    <w:name w:val="7A56B9ED6549431FAE29B895216BB91C"/>
  </w:style>
  <w:style w:type="paragraph" w:customStyle="1" w:styleId="9EE4D7246D2F421CAF2408B1F5724D64">
    <w:name w:val="9EE4D7246D2F421CAF2408B1F5724D64"/>
  </w:style>
  <w:style w:type="paragraph" w:customStyle="1" w:styleId="FCBB562B65524B92ABD1149AC0E930AC">
    <w:name w:val="FCBB562B65524B92ABD1149AC0E930AC"/>
    <w:rsid w:val="00AE5955"/>
  </w:style>
  <w:style w:type="paragraph" w:customStyle="1" w:styleId="9AB44DE7F1864D659301F181B30B0160">
    <w:name w:val="9AB44DE7F1864D659301F181B30B0160"/>
    <w:rsid w:val="00AE5955"/>
  </w:style>
  <w:style w:type="paragraph" w:customStyle="1" w:styleId="4EADC79A5F7C4A91BAADA26DA80776F9">
    <w:name w:val="4EADC79A5F7C4A91BAADA26DA80776F9"/>
    <w:rsid w:val="00AE5955"/>
  </w:style>
  <w:style w:type="paragraph" w:customStyle="1" w:styleId="D22821BE679C4DC196705124AB2EC9E4">
    <w:name w:val="D22821BE679C4DC196705124AB2EC9E4"/>
    <w:rsid w:val="00AE5955"/>
  </w:style>
  <w:style w:type="paragraph" w:customStyle="1" w:styleId="2185620C5BB846B3AC5DC64A3853A9F4">
    <w:name w:val="2185620C5BB846B3AC5DC64A3853A9F4"/>
    <w:rsid w:val="00AE5955"/>
  </w:style>
  <w:style w:type="paragraph" w:customStyle="1" w:styleId="6E8A9A3B121F43BDA60ABEC8AAC26B6C">
    <w:name w:val="6E8A9A3B121F43BDA60ABEC8AAC26B6C"/>
    <w:rsid w:val="00AE5955"/>
  </w:style>
  <w:style w:type="paragraph" w:customStyle="1" w:styleId="4FACDB882D5F402C942A0A813177D90C">
    <w:name w:val="4FACDB882D5F402C942A0A813177D90C"/>
    <w:rsid w:val="00AE5955"/>
  </w:style>
  <w:style w:type="paragraph" w:customStyle="1" w:styleId="6D030F1E07C5421DA0DF52969130BFE8">
    <w:name w:val="6D030F1E07C5421DA0DF52969130BFE8"/>
    <w:rsid w:val="00AE5955"/>
  </w:style>
  <w:style w:type="paragraph" w:customStyle="1" w:styleId="BDBC65425B04431C85F0E8FF65C8C34A">
    <w:name w:val="BDBC65425B04431C85F0E8FF65C8C34A"/>
    <w:rsid w:val="00AE5955"/>
  </w:style>
  <w:style w:type="paragraph" w:customStyle="1" w:styleId="F5F13FF1D5544C498491EFCC66BCB57C">
    <w:name w:val="F5F13FF1D5544C498491EFCC66BCB57C"/>
    <w:rsid w:val="00AE5955"/>
  </w:style>
  <w:style w:type="paragraph" w:customStyle="1" w:styleId="E3B02DBAAD68489389A904698FBCE955">
    <w:name w:val="E3B02DBAAD68489389A904698FBCE955"/>
    <w:rsid w:val="00AE5955"/>
  </w:style>
  <w:style w:type="paragraph" w:customStyle="1" w:styleId="C656A1D0597440D6B5CED06F912F4F1A">
    <w:name w:val="C656A1D0597440D6B5CED06F912F4F1A"/>
    <w:rsid w:val="00AE5955"/>
  </w:style>
  <w:style w:type="paragraph" w:customStyle="1" w:styleId="F6283548A40E433AAE69E8CF53FD6BCC">
    <w:name w:val="F6283548A40E433AAE69E8CF53FD6BCC"/>
    <w:rsid w:val="00AE5955"/>
  </w:style>
  <w:style w:type="paragraph" w:customStyle="1" w:styleId="FBCF6CF7FA0F408AB25F0F2BA6E43344">
    <w:name w:val="FBCF6CF7FA0F408AB25F0F2BA6E43344"/>
    <w:rsid w:val="00AE5955"/>
  </w:style>
  <w:style w:type="paragraph" w:customStyle="1" w:styleId="DD013ADE58E8443B9291C0DD1D7D1987">
    <w:name w:val="DD013ADE58E8443B9291C0DD1D7D1987"/>
    <w:rsid w:val="00AE5955"/>
  </w:style>
  <w:style w:type="paragraph" w:customStyle="1" w:styleId="81C4CAB6F080024286F7C4FEF9C32AAA">
    <w:name w:val="81C4CAB6F080024286F7C4FEF9C32AAA"/>
    <w:rsid w:val="00B46B1C"/>
    <w:pPr>
      <w:spacing w:after="0" w:line="240" w:lineRule="auto"/>
    </w:pPr>
    <w:rPr>
      <w:sz w:val="24"/>
      <w:szCs w:val="24"/>
    </w:rPr>
  </w:style>
  <w:style w:type="paragraph" w:customStyle="1" w:styleId="5AC42EE2F27C0746936458C38DC33B44">
    <w:name w:val="5AC42EE2F27C0746936458C38DC33B44"/>
    <w:rsid w:val="00B46B1C"/>
    <w:pPr>
      <w:spacing w:after="0" w:line="240" w:lineRule="auto"/>
    </w:pPr>
    <w:rPr>
      <w:sz w:val="24"/>
      <w:szCs w:val="24"/>
    </w:rPr>
  </w:style>
  <w:style w:type="paragraph" w:customStyle="1" w:styleId="9671ACE771D9724186CC0DD81AA76116">
    <w:name w:val="9671ACE771D9724186CC0DD81AA76116"/>
    <w:rsid w:val="00B46B1C"/>
    <w:pPr>
      <w:spacing w:after="0" w:line="240" w:lineRule="auto"/>
    </w:pPr>
    <w:rPr>
      <w:sz w:val="24"/>
      <w:szCs w:val="24"/>
    </w:rPr>
  </w:style>
  <w:style w:type="paragraph" w:customStyle="1" w:styleId="9EE3D164AA4B2947B329E9C690B837EC">
    <w:name w:val="9EE3D164AA4B2947B329E9C690B837EC"/>
    <w:rsid w:val="00B46B1C"/>
    <w:pPr>
      <w:spacing w:after="0" w:line="240" w:lineRule="auto"/>
    </w:pPr>
    <w:rPr>
      <w:sz w:val="24"/>
      <w:szCs w:val="24"/>
    </w:rPr>
  </w:style>
  <w:style w:type="paragraph" w:customStyle="1" w:styleId="22EBFA5A91C77D4DBE68E150BE5520F5">
    <w:name w:val="22EBFA5A91C77D4DBE68E150BE5520F5"/>
    <w:rsid w:val="00B46B1C"/>
    <w:pPr>
      <w:spacing w:after="0" w:line="240" w:lineRule="auto"/>
    </w:pPr>
    <w:rPr>
      <w:sz w:val="24"/>
      <w:szCs w:val="24"/>
    </w:rPr>
  </w:style>
  <w:style w:type="paragraph" w:customStyle="1" w:styleId="6CEE2E621267EC4CA5D2598995859B02">
    <w:name w:val="6CEE2E621267EC4CA5D2598995859B02"/>
    <w:rsid w:val="00B46B1C"/>
    <w:pPr>
      <w:spacing w:after="0" w:line="240" w:lineRule="auto"/>
    </w:pPr>
    <w:rPr>
      <w:sz w:val="24"/>
      <w:szCs w:val="24"/>
    </w:rPr>
  </w:style>
  <w:style w:type="paragraph" w:customStyle="1" w:styleId="2B3993A2612DF54AB5D6C7EA4E68C490">
    <w:name w:val="2B3993A2612DF54AB5D6C7EA4E68C490"/>
    <w:rsid w:val="00B46B1C"/>
    <w:pPr>
      <w:spacing w:after="0" w:line="240" w:lineRule="auto"/>
    </w:pPr>
    <w:rPr>
      <w:sz w:val="24"/>
      <w:szCs w:val="24"/>
    </w:rPr>
  </w:style>
  <w:style w:type="paragraph" w:customStyle="1" w:styleId="29D214B217B9C84AA2A95058020FA9B2">
    <w:name w:val="29D214B217B9C84AA2A95058020FA9B2"/>
    <w:rsid w:val="00B46B1C"/>
    <w:pPr>
      <w:spacing w:after="0" w:line="240" w:lineRule="auto"/>
    </w:pPr>
    <w:rPr>
      <w:sz w:val="24"/>
      <w:szCs w:val="24"/>
    </w:rPr>
  </w:style>
  <w:style w:type="paragraph" w:customStyle="1" w:styleId="D34819BCA7DD2D4CBE58A5A28B8FDEC5">
    <w:name w:val="D34819BCA7DD2D4CBE58A5A28B8FDEC5"/>
    <w:rsid w:val="00B46B1C"/>
    <w:pPr>
      <w:spacing w:after="0" w:line="240" w:lineRule="auto"/>
    </w:pPr>
    <w:rPr>
      <w:sz w:val="24"/>
      <w:szCs w:val="24"/>
    </w:rPr>
  </w:style>
  <w:style w:type="paragraph" w:customStyle="1" w:styleId="EADC7B3AEF331945BF0CD16ADAD05ED7">
    <w:name w:val="EADC7B3AEF331945BF0CD16ADAD05ED7"/>
    <w:rsid w:val="00B46B1C"/>
    <w:pPr>
      <w:spacing w:after="0" w:line="240" w:lineRule="auto"/>
    </w:pPr>
    <w:rPr>
      <w:sz w:val="24"/>
      <w:szCs w:val="24"/>
    </w:rPr>
  </w:style>
  <w:style w:type="paragraph" w:customStyle="1" w:styleId="EBFA68030BCDF946A6E487417F144C24">
    <w:name w:val="EBFA68030BCDF946A6E487417F144C24"/>
    <w:rsid w:val="00B46B1C"/>
    <w:pPr>
      <w:spacing w:after="0" w:line="240" w:lineRule="auto"/>
    </w:pPr>
    <w:rPr>
      <w:sz w:val="24"/>
      <w:szCs w:val="24"/>
    </w:rPr>
  </w:style>
  <w:style w:type="paragraph" w:customStyle="1" w:styleId="52C17F7E8B8BC94B96D9B0E816DE317D">
    <w:name w:val="52C17F7E8B8BC94B96D9B0E816DE317D"/>
    <w:rsid w:val="00B46B1C"/>
    <w:pPr>
      <w:spacing w:after="0" w:line="240" w:lineRule="auto"/>
    </w:pPr>
    <w:rPr>
      <w:sz w:val="24"/>
      <w:szCs w:val="24"/>
    </w:rPr>
  </w:style>
  <w:style w:type="paragraph" w:customStyle="1" w:styleId="CDCC253626A8B54EB814BFCFE6FD35EA">
    <w:name w:val="CDCC253626A8B54EB814BFCFE6FD35EA"/>
    <w:rsid w:val="00B46B1C"/>
    <w:pPr>
      <w:spacing w:after="0" w:line="240" w:lineRule="auto"/>
    </w:pPr>
    <w:rPr>
      <w:sz w:val="24"/>
      <w:szCs w:val="24"/>
    </w:rPr>
  </w:style>
  <w:style w:type="paragraph" w:customStyle="1" w:styleId="55F2BBCCE3609A40BCECF46FE05D03BA">
    <w:name w:val="55F2BBCCE3609A40BCECF46FE05D03BA"/>
    <w:rsid w:val="00B46B1C"/>
    <w:pPr>
      <w:spacing w:after="0" w:line="240" w:lineRule="auto"/>
    </w:pPr>
    <w:rPr>
      <w:sz w:val="24"/>
      <w:szCs w:val="24"/>
    </w:rPr>
  </w:style>
  <w:style w:type="paragraph" w:customStyle="1" w:styleId="C6F1D3ED83F1674DB658F5C189AF01B2">
    <w:name w:val="C6F1D3ED83F1674DB658F5C189AF01B2"/>
    <w:rsid w:val="00B46B1C"/>
    <w:pPr>
      <w:spacing w:after="0" w:line="240" w:lineRule="auto"/>
    </w:pPr>
    <w:rPr>
      <w:sz w:val="24"/>
      <w:szCs w:val="24"/>
    </w:rPr>
  </w:style>
  <w:style w:type="paragraph" w:customStyle="1" w:styleId="B2EC760F90FFDB418FF56F6CE25D326E">
    <w:name w:val="B2EC760F90FFDB418FF56F6CE25D326E"/>
    <w:rsid w:val="00B46B1C"/>
    <w:pPr>
      <w:spacing w:after="0" w:line="240" w:lineRule="auto"/>
    </w:pPr>
    <w:rPr>
      <w:sz w:val="24"/>
      <w:szCs w:val="24"/>
    </w:rPr>
  </w:style>
  <w:style w:type="paragraph" w:customStyle="1" w:styleId="822090FB2791C449BE8ADD95FE26EF19">
    <w:name w:val="822090FB2791C449BE8ADD95FE26EF19"/>
    <w:rsid w:val="00B46B1C"/>
    <w:pPr>
      <w:spacing w:after="0" w:line="240" w:lineRule="auto"/>
    </w:pPr>
    <w:rPr>
      <w:sz w:val="24"/>
      <w:szCs w:val="24"/>
    </w:rPr>
  </w:style>
  <w:style w:type="paragraph" w:customStyle="1" w:styleId="8BE3E6AE3D23084BAAAC688A92A912F1">
    <w:name w:val="8BE3E6AE3D23084BAAAC688A92A912F1"/>
    <w:rsid w:val="00B46B1C"/>
    <w:pPr>
      <w:spacing w:after="0" w:line="240" w:lineRule="auto"/>
    </w:pPr>
    <w:rPr>
      <w:sz w:val="24"/>
      <w:szCs w:val="24"/>
    </w:rPr>
  </w:style>
  <w:style w:type="paragraph" w:customStyle="1" w:styleId="F6B84F0787AD99469CB457BCD07D2E90">
    <w:name w:val="F6B84F0787AD99469CB457BCD07D2E90"/>
    <w:rsid w:val="00B46B1C"/>
    <w:pPr>
      <w:spacing w:after="0" w:line="240" w:lineRule="auto"/>
    </w:pPr>
    <w:rPr>
      <w:sz w:val="24"/>
      <w:szCs w:val="24"/>
    </w:rPr>
  </w:style>
  <w:style w:type="paragraph" w:customStyle="1" w:styleId="7A8A11AA5F23D44F9102F8013312F425">
    <w:name w:val="7A8A11AA5F23D44F9102F8013312F425"/>
    <w:rsid w:val="00B46B1C"/>
    <w:pPr>
      <w:spacing w:after="0" w:line="240" w:lineRule="auto"/>
    </w:pPr>
    <w:rPr>
      <w:sz w:val="24"/>
      <w:szCs w:val="24"/>
    </w:rPr>
  </w:style>
  <w:style w:type="paragraph" w:customStyle="1" w:styleId="D507288096E95B479401710F8F1A3214">
    <w:name w:val="D507288096E95B479401710F8F1A3214"/>
    <w:rsid w:val="00B46B1C"/>
    <w:pPr>
      <w:spacing w:after="0" w:line="240" w:lineRule="auto"/>
    </w:pPr>
    <w:rPr>
      <w:sz w:val="24"/>
      <w:szCs w:val="24"/>
    </w:rPr>
  </w:style>
  <w:style w:type="paragraph" w:customStyle="1" w:styleId="9C8AFB52219C6A45ACAF1AD1A4389976">
    <w:name w:val="9C8AFB52219C6A45ACAF1AD1A4389976"/>
    <w:rsid w:val="00B46B1C"/>
    <w:pPr>
      <w:spacing w:after="0" w:line="240" w:lineRule="auto"/>
    </w:pPr>
    <w:rPr>
      <w:sz w:val="24"/>
      <w:szCs w:val="24"/>
    </w:rPr>
  </w:style>
  <w:style w:type="paragraph" w:customStyle="1" w:styleId="3208B3E502C10446962654FC9144C1B3">
    <w:name w:val="3208B3E502C10446962654FC9144C1B3"/>
    <w:rsid w:val="00B46B1C"/>
    <w:pPr>
      <w:spacing w:after="0" w:line="240" w:lineRule="auto"/>
    </w:pPr>
    <w:rPr>
      <w:sz w:val="24"/>
      <w:szCs w:val="24"/>
    </w:rPr>
  </w:style>
  <w:style w:type="paragraph" w:customStyle="1" w:styleId="61B8273443362F48A2014B78C2971204">
    <w:name w:val="61B8273443362F48A2014B78C2971204"/>
    <w:rsid w:val="00B46B1C"/>
    <w:pPr>
      <w:spacing w:after="0" w:line="240" w:lineRule="auto"/>
    </w:pPr>
    <w:rPr>
      <w:sz w:val="24"/>
      <w:szCs w:val="24"/>
    </w:rPr>
  </w:style>
  <w:style w:type="paragraph" w:customStyle="1" w:styleId="9C5B7D6656735246A6F4AE03D1C798A2">
    <w:name w:val="9C5B7D6656735246A6F4AE03D1C798A2"/>
    <w:rsid w:val="00B46B1C"/>
    <w:pPr>
      <w:spacing w:after="0" w:line="240" w:lineRule="auto"/>
    </w:pPr>
    <w:rPr>
      <w:sz w:val="24"/>
      <w:szCs w:val="24"/>
    </w:rPr>
  </w:style>
  <w:style w:type="paragraph" w:customStyle="1" w:styleId="727BA7175B46A849B8B49BA31D85840E">
    <w:name w:val="727BA7175B46A849B8B49BA31D85840E"/>
    <w:rsid w:val="00B46B1C"/>
    <w:pPr>
      <w:spacing w:after="0" w:line="240" w:lineRule="auto"/>
    </w:pPr>
    <w:rPr>
      <w:sz w:val="24"/>
      <w:szCs w:val="24"/>
    </w:rPr>
  </w:style>
  <w:style w:type="paragraph" w:customStyle="1" w:styleId="7B9992A61208054087646ED54D9AC0A2">
    <w:name w:val="7B9992A61208054087646ED54D9AC0A2"/>
    <w:rsid w:val="00B46B1C"/>
    <w:pPr>
      <w:spacing w:after="0" w:line="240" w:lineRule="auto"/>
    </w:pPr>
    <w:rPr>
      <w:sz w:val="24"/>
      <w:szCs w:val="24"/>
    </w:rPr>
  </w:style>
  <w:style w:type="paragraph" w:customStyle="1" w:styleId="E3E029074DC7964582A7BF43006AEC63">
    <w:name w:val="E3E029074DC7964582A7BF43006AEC63"/>
    <w:rsid w:val="00B46B1C"/>
    <w:pPr>
      <w:spacing w:after="0" w:line="240" w:lineRule="auto"/>
    </w:pPr>
    <w:rPr>
      <w:sz w:val="24"/>
      <w:szCs w:val="24"/>
    </w:rPr>
  </w:style>
  <w:style w:type="paragraph" w:customStyle="1" w:styleId="FBE81ECC8499144D981AE4FA87FDD6F0">
    <w:name w:val="FBE81ECC8499144D981AE4FA87FDD6F0"/>
    <w:rsid w:val="00B46B1C"/>
    <w:pPr>
      <w:spacing w:after="0" w:line="240" w:lineRule="auto"/>
    </w:pPr>
    <w:rPr>
      <w:sz w:val="24"/>
      <w:szCs w:val="24"/>
    </w:rPr>
  </w:style>
  <w:style w:type="paragraph" w:customStyle="1" w:styleId="4BE9B5B19D0AEB499156E098A1F7F979">
    <w:name w:val="4BE9B5B19D0AEB499156E098A1F7F979"/>
    <w:rsid w:val="00B46B1C"/>
    <w:pPr>
      <w:spacing w:after="0" w:line="240" w:lineRule="auto"/>
    </w:pPr>
    <w:rPr>
      <w:sz w:val="24"/>
      <w:szCs w:val="24"/>
    </w:rPr>
  </w:style>
  <w:style w:type="paragraph" w:customStyle="1" w:styleId="9751B84066754B4686CB649C514400CC">
    <w:name w:val="9751B84066754B4686CB649C514400CC"/>
    <w:rsid w:val="00B46B1C"/>
    <w:pPr>
      <w:spacing w:after="0" w:line="240" w:lineRule="auto"/>
    </w:pPr>
    <w:rPr>
      <w:sz w:val="24"/>
      <w:szCs w:val="24"/>
    </w:rPr>
  </w:style>
  <w:style w:type="paragraph" w:customStyle="1" w:styleId="04AA1B967BE26A459D10A5B9871B0B86">
    <w:name w:val="04AA1B967BE26A459D10A5B9871B0B86"/>
    <w:rsid w:val="00B46B1C"/>
    <w:pPr>
      <w:spacing w:after="0" w:line="240" w:lineRule="auto"/>
    </w:pPr>
    <w:rPr>
      <w:sz w:val="24"/>
      <w:szCs w:val="24"/>
    </w:rPr>
  </w:style>
  <w:style w:type="paragraph" w:customStyle="1" w:styleId="BEC61E68B5B55242A381F637346345F5">
    <w:name w:val="BEC61E68B5B55242A381F637346345F5"/>
    <w:rsid w:val="00B46B1C"/>
    <w:pPr>
      <w:spacing w:after="0" w:line="240" w:lineRule="auto"/>
    </w:pPr>
    <w:rPr>
      <w:sz w:val="24"/>
      <w:szCs w:val="24"/>
    </w:rPr>
  </w:style>
  <w:style w:type="paragraph" w:customStyle="1" w:styleId="3635CFC53C1F9040905C85FAA1D37823">
    <w:name w:val="3635CFC53C1F9040905C85FAA1D37823"/>
    <w:rsid w:val="00B46B1C"/>
    <w:pPr>
      <w:spacing w:after="0" w:line="240" w:lineRule="auto"/>
    </w:pPr>
    <w:rPr>
      <w:sz w:val="24"/>
      <w:szCs w:val="24"/>
    </w:rPr>
  </w:style>
  <w:style w:type="paragraph" w:customStyle="1" w:styleId="D54A3431A09BCE4D9CF4918306EB8C20">
    <w:name w:val="D54A3431A09BCE4D9CF4918306EB8C20"/>
    <w:rsid w:val="00B46B1C"/>
    <w:pPr>
      <w:spacing w:after="0" w:line="240" w:lineRule="auto"/>
    </w:pPr>
    <w:rPr>
      <w:sz w:val="24"/>
      <w:szCs w:val="24"/>
    </w:rPr>
  </w:style>
  <w:style w:type="paragraph" w:customStyle="1" w:styleId="3BAD2FDD5219574A8E9CA496A405DE30">
    <w:name w:val="3BAD2FDD5219574A8E9CA496A405DE30"/>
    <w:rsid w:val="00B46B1C"/>
    <w:pPr>
      <w:spacing w:after="0" w:line="240" w:lineRule="auto"/>
    </w:pPr>
    <w:rPr>
      <w:sz w:val="24"/>
      <w:szCs w:val="24"/>
    </w:rPr>
  </w:style>
  <w:style w:type="paragraph" w:customStyle="1" w:styleId="50D3534201C7694DB699E3421D1826C4">
    <w:name w:val="50D3534201C7694DB699E3421D1826C4"/>
    <w:rsid w:val="00B46B1C"/>
    <w:pPr>
      <w:spacing w:after="0" w:line="240" w:lineRule="auto"/>
    </w:pPr>
    <w:rPr>
      <w:sz w:val="24"/>
      <w:szCs w:val="24"/>
    </w:rPr>
  </w:style>
  <w:style w:type="paragraph" w:customStyle="1" w:styleId="DA463737F129E64D90CE1CE66E6638EB">
    <w:name w:val="DA463737F129E64D90CE1CE66E6638EB"/>
    <w:rsid w:val="00B46B1C"/>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C:\Users\AntonioKen\AppData\Roaming\Microsoft\Templates\Curriculum semplice.dotx</Template>
  <TotalTime>82</TotalTime>
  <Pages>3</Pages>
  <Words>1090</Words>
  <Characters>6213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Ken Iannillo</dc:creator>
  <cp:keywords/>
  <dc:description/>
  <cp:lastModifiedBy>Antonio Ken Iannillo</cp:lastModifiedBy>
  <cp:revision>15</cp:revision>
  <cp:lastPrinted>2017-04-18T14:36:00Z</cp:lastPrinted>
  <dcterms:created xsi:type="dcterms:W3CDTF">2016-01-25T14:10:00Z</dcterms:created>
  <dcterms:modified xsi:type="dcterms:W3CDTF">2018-06-05T18:10:00Z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